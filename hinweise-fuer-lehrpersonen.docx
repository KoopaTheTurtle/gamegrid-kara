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154C56" w:rsidP="00A70584">
      <w:pPr>
        <w:pStyle w:val="Titel"/>
        <w:spacing w:after="240"/>
        <w:rPr>
          <w:sz w:val="44"/>
        </w:rPr>
      </w:pPr>
      <w:r>
        <w:rPr>
          <w:sz w:val="44"/>
        </w:rPr>
        <w:t xml:space="preserve">Anleitung </w:t>
      </w:r>
      <w:r w:rsidR="003B2508">
        <w:rPr>
          <w:sz w:val="44"/>
        </w:rPr>
        <w:t>und Tipps für</w:t>
      </w:r>
      <w:r>
        <w:rPr>
          <w:sz w:val="44"/>
        </w:rPr>
        <w:t xml:space="preserve"> Lehrpersonen</w:t>
      </w:r>
    </w:p>
    <w:p w:rsidR="002B0093" w:rsidRDefault="0036776B" w:rsidP="002B0093">
      <w:r>
        <w:t>Diese</w:t>
      </w:r>
      <w:r w:rsidR="00963404">
        <w:t>s</w:t>
      </w:r>
      <w:r>
        <w:t xml:space="preserve"> Dokument </w:t>
      </w:r>
      <w:r w:rsidR="00BA03B8">
        <w:t>beinhaltet</w:t>
      </w:r>
      <w:r>
        <w:t xml:space="preserve"> allgemeine Hin</w:t>
      </w:r>
      <w:r w:rsidR="000346BF">
        <w:t xml:space="preserve">weise zum Einsatz von </w:t>
      </w:r>
      <w:r w:rsidR="00DE1592">
        <w:rPr>
          <w:i/>
        </w:rPr>
        <w:t>GameGridKara</w:t>
      </w:r>
      <w:r>
        <w:t xml:space="preserve"> im U</w:t>
      </w:r>
      <w:r>
        <w:t>n</w:t>
      </w:r>
      <w:r>
        <w:t>terricht.</w:t>
      </w:r>
    </w:p>
    <w:p w:rsidR="009A6B3D" w:rsidRDefault="00CB67E5" w:rsidP="002B0093">
      <w:r>
        <w:rPr>
          <w:noProof/>
          <w:lang w:eastAsia="de-CH" w:bidi="ar-SA"/>
        </w:rPr>
        <w:drawing>
          <wp:anchor distT="0" distB="0" distL="114300" distR="114300" simplePos="0" relativeHeight="251662336" behindDoc="1" locked="0" layoutInCell="1" allowOverlap="1" wp14:anchorId="678E1949" wp14:editId="516CE25B">
            <wp:simplePos x="0" y="0"/>
            <wp:positionH relativeFrom="column">
              <wp:posOffset>2984500</wp:posOffset>
            </wp:positionH>
            <wp:positionV relativeFrom="paragraph">
              <wp:posOffset>46355</wp:posOffset>
            </wp:positionV>
            <wp:extent cx="3321685" cy="2541905"/>
            <wp:effectExtent l="0" t="0" r="0" b="0"/>
            <wp:wrapTight wrapText="bothSides">
              <wp:wrapPolygon edited="0">
                <wp:start x="0" y="0"/>
                <wp:lineTo x="0" y="21368"/>
                <wp:lineTo x="21431" y="21368"/>
                <wp:lineTo x="21431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607" w:rsidRPr="00E74607" w:rsidRDefault="00E74607" w:rsidP="002B0093">
      <w:pPr>
        <w:rPr>
          <w:b/>
        </w:rPr>
      </w:pPr>
      <w:r w:rsidRPr="00E74607">
        <w:rPr>
          <w:b/>
        </w:rPr>
        <w:t xml:space="preserve">Beispiel der Übung </w:t>
      </w:r>
      <w:r w:rsidR="00CB67E5">
        <w:rPr>
          <w:b/>
        </w:rPr>
        <w:br/>
      </w:r>
      <w:r w:rsidRPr="00E74607">
        <w:rPr>
          <w:b/>
        </w:rPr>
        <w:t>„Um Baum herum“</w:t>
      </w:r>
      <w:r w:rsidR="00CB67E5">
        <w:rPr>
          <w:b/>
        </w:rPr>
        <w:t xml:space="preserve"> aus Kap</w:t>
      </w:r>
      <w:r w:rsidR="00CB67E5">
        <w:rPr>
          <w:b/>
        </w:rPr>
        <w:t>i</w:t>
      </w:r>
      <w:r w:rsidR="00CB67E5">
        <w:rPr>
          <w:b/>
        </w:rPr>
        <w:t>tel 1</w:t>
      </w:r>
      <w:r w:rsidRPr="00E74607">
        <w:rPr>
          <w:b/>
        </w:rPr>
        <w:t>:</w:t>
      </w:r>
    </w:p>
    <w:p w:rsidR="00981CFC" w:rsidRDefault="00981CFC" w:rsidP="002B0093"/>
    <w:p w:rsidR="00981CFC" w:rsidRDefault="00981CFC" w:rsidP="002B0093"/>
    <w:p w:rsidR="00981CFC" w:rsidRDefault="00981CFC" w:rsidP="002B0093"/>
    <w:p w:rsidR="00981CFC" w:rsidRDefault="00981CFC" w:rsidP="002B0093"/>
    <w:p w:rsidR="00981CFC" w:rsidRDefault="00981CFC" w:rsidP="002B0093"/>
    <w:p w:rsidR="00981CFC" w:rsidRDefault="00981CFC" w:rsidP="002B0093"/>
    <w:p w:rsidR="00981CFC" w:rsidRDefault="00981CFC" w:rsidP="002B0093">
      <w:r>
        <w:rPr>
          <w:noProof/>
          <w:lang w:eastAsia="de-CH" w:bidi="ar-SA"/>
        </w:rPr>
        <w:drawing>
          <wp:anchor distT="0" distB="0" distL="114300" distR="114300" simplePos="0" relativeHeight="251660288" behindDoc="1" locked="0" layoutInCell="1" allowOverlap="1" wp14:anchorId="099AF105" wp14:editId="181D101B">
            <wp:simplePos x="0" y="0"/>
            <wp:positionH relativeFrom="column">
              <wp:posOffset>4281805</wp:posOffset>
            </wp:positionH>
            <wp:positionV relativeFrom="paragraph">
              <wp:posOffset>121285</wp:posOffset>
            </wp:positionV>
            <wp:extent cx="2029460" cy="1755140"/>
            <wp:effectExtent l="0" t="0" r="8890" b="0"/>
            <wp:wrapTight wrapText="bothSides">
              <wp:wrapPolygon edited="0">
                <wp:start x="0" y="0"/>
                <wp:lineTo x="0" y="21334"/>
                <wp:lineTo x="21492" y="21334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6" t="13755" r="29280" b="14870"/>
                    <a:stretch/>
                  </pic:blipFill>
                  <pic:spPr bwMode="auto">
                    <a:xfrm>
                      <a:off x="0" y="0"/>
                      <a:ext cx="2029460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CFC" w:rsidRPr="00E74607" w:rsidRDefault="00981CFC" w:rsidP="00981CFC">
      <w:pPr>
        <w:rPr>
          <w:b/>
        </w:rPr>
      </w:pPr>
      <w:r>
        <w:rPr>
          <w:b/>
        </w:rPr>
        <w:t>Ausschnitt aus dem Spiel</w:t>
      </w:r>
      <w:r w:rsidR="00B65395">
        <w:rPr>
          <w:b/>
        </w:rPr>
        <w:t xml:space="preserve"> „Kara Sokoban“:</w:t>
      </w:r>
      <w:r w:rsidR="00EC7932">
        <w:rPr>
          <w:b/>
        </w:rPr>
        <w:br/>
        <w:t>(bekannt als</w:t>
      </w:r>
      <w:r>
        <w:rPr>
          <w:b/>
        </w:rPr>
        <w:t xml:space="preserve"> </w:t>
      </w:r>
      <w:r w:rsidR="009F3940">
        <w:rPr>
          <w:b/>
        </w:rPr>
        <w:t>Kisten-Schieben</w:t>
      </w:r>
      <w:r>
        <w:rPr>
          <w:b/>
        </w:rPr>
        <w:t xml:space="preserve"> oder in diesem Fall ein Pilze</w:t>
      </w:r>
      <w:r w:rsidR="009F3940">
        <w:rPr>
          <w:b/>
        </w:rPr>
        <w:t>-S</w:t>
      </w:r>
      <w:r>
        <w:rPr>
          <w:b/>
        </w:rPr>
        <w:t>chieben…)</w:t>
      </w:r>
    </w:p>
    <w:p w:rsidR="00E74607" w:rsidRDefault="00E74607" w:rsidP="002B0093"/>
    <w:p w:rsidR="00981CFC" w:rsidRDefault="00981CFC" w:rsidP="002B0093"/>
    <w:p w:rsidR="00981CFC" w:rsidRDefault="00981CFC" w:rsidP="002B0093"/>
    <w:p w:rsidR="00E70720" w:rsidRDefault="00D00416" w:rsidP="00E70720">
      <w:pPr>
        <w:pStyle w:val="berschrift1"/>
      </w:pPr>
      <w:r>
        <w:t xml:space="preserve">Weshalb </w:t>
      </w:r>
      <w:r w:rsidR="00CB67E5">
        <w:t>JGameGrid</w:t>
      </w:r>
      <w:r>
        <w:t xml:space="preserve"> und Kara</w:t>
      </w:r>
    </w:p>
    <w:p w:rsidR="00D00416" w:rsidRDefault="00C94E6E" w:rsidP="00D00416">
      <w:r>
        <w:t xml:space="preserve">Das Konzept von </w:t>
      </w:r>
      <w:r w:rsidRPr="00AA47BD">
        <w:rPr>
          <w:b/>
        </w:rPr>
        <w:t>Kara</w:t>
      </w:r>
      <w:r>
        <w:t xml:space="preserve"> hat sich über Jahre für die Einführung in die Programmierung bewährt. Sehr wertvoll sind ausserdem die vielen Übungen, die es für Kara bereits gibt. </w:t>
      </w:r>
    </w:p>
    <w:p w:rsidR="00132E9F" w:rsidRDefault="00CB67E5" w:rsidP="00D00416">
      <w:r>
        <w:rPr>
          <w:b/>
        </w:rPr>
        <w:t>JGameGrid</w:t>
      </w:r>
      <w:r w:rsidR="00953342">
        <w:t xml:space="preserve"> </w:t>
      </w:r>
      <w:r w:rsidR="00012870">
        <w:t>ist eine Programmbibliothek, welche es erlaubt</w:t>
      </w:r>
      <w:r w:rsidR="00FE6D90">
        <w:t>,</w:t>
      </w:r>
      <w:r w:rsidR="00012870">
        <w:t xml:space="preserve"> auf einfache </w:t>
      </w:r>
      <w:r w:rsidR="00FE6D90">
        <w:t>Weise interaktive, grafische Pr</w:t>
      </w:r>
      <w:r w:rsidR="00FE6D90">
        <w:t>o</w:t>
      </w:r>
      <w:r w:rsidR="00FE6D90">
        <w:t>gramme zu erstellen.</w:t>
      </w:r>
      <w:r w:rsidR="00953342">
        <w:t xml:space="preserve"> </w:t>
      </w:r>
      <w:r w:rsidR="00FE6D90">
        <w:t xml:space="preserve">JGameGrid kann in einer </w:t>
      </w:r>
      <w:r w:rsidR="00FE6D90" w:rsidRPr="00FE6D90">
        <w:rPr>
          <w:b/>
        </w:rPr>
        <w:t>beliebigen IDE</w:t>
      </w:r>
      <w:r w:rsidR="00FE6D90">
        <w:t xml:space="preserve"> (</w:t>
      </w:r>
      <w:r w:rsidR="004659F1">
        <w:t xml:space="preserve">Integrierte </w:t>
      </w:r>
      <w:r w:rsidR="00FE6D90">
        <w:t xml:space="preserve">Entwicklungsumgebung) wie etwa </w:t>
      </w:r>
      <w:r w:rsidR="00FE6D90" w:rsidRPr="00FE6D90">
        <w:rPr>
          <w:b/>
        </w:rPr>
        <w:t>E</w:t>
      </w:r>
      <w:r w:rsidR="00FE6D90" w:rsidRPr="00FE6D90">
        <w:rPr>
          <w:b/>
        </w:rPr>
        <w:t>clipse, Netbeans</w:t>
      </w:r>
      <w:r w:rsidR="00FE6D90">
        <w:rPr>
          <w:b/>
        </w:rPr>
        <w:t xml:space="preserve"> oder</w:t>
      </w:r>
      <w:r w:rsidR="00FE6D90" w:rsidRPr="00FE6D90">
        <w:rPr>
          <w:b/>
        </w:rPr>
        <w:t xml:space="preserve"> BlueJ</w:t>
      </w:r>
      <w:r w:rsidR="00FE6D90">
        <w:t xml:space="preserve"> </w:t>
      </w:r>
      <w:r w:rsidR="00FE6D90" w:rsidRPr="00FE6D90">
        <w:t>verwendet</w:t>
      </w:r>
      <w:r w:rsidR="00FE6D90">
        <w:t xml:space="preserve"> werden.</w:t>
      </w:r>
    </w:p>
    <w:p w:rsidR="006738E4" w:rsidRDefault="006738E4" w:rsidP="006738E4">
      <w:pPr>
        <w:rPr>
          <w:b/>
        </w:rPr>
      </w:pPr>
      <w:r w:rsidRPr="00DF1EAB">
        <w:rPr>
          <w:b/>
        </w:rPr>
        <w:sym w:font="Wingdings" w:char="F0E8"/>
      </w:r>
      <w:r>
        <w:rPr>
          <w:b/>
        </w:rPr>
        <w:t xml:space="preserve"> </w:t>
      </w:r>
      <w:r w:rsidR="00672AD2">
        <w:rPr>
          <w:b/>
        </w:rPr>
        <w:t>GameGridKara</w:t>
      </w:r>
      <w:r w:rsidRPr="000C5617">
        <w:rPr>
          <w:b/>
        </w:rPr>
        <w:t xml:space="preserve"> kombiniert das bewährte Konzept von Kara mit der Flexibilität und Bedienerfreundlic</w:t>
      </w:r>
      <w:r w:rsidRPr="000C5617">
        <w:rPr>
          <w:b/>
        </w:rPr>
        <w:t>h</w:t>
      </w:r>
      <w:r w:rsidRPr="000C5617">
        <w:rPr>
          <w:b/>
        </w:rPr>
        <w:t xml:space="preserve">keit von </w:t>
      </w:r>
      <w:r>
        <w:rPr>
          <w:b/>
        </w:rPr>
        <w:t>JGameGrid</w:t>
      </w:r>
      <w:r w:rsidRPr="000C5617">
        <w:rPr>
          <w:b/>
        </w:rPr>
        <w:t>.</w:t>
      </w:r>
    </w:p>
    <w:p w:rsidR="006738E4" w:rsidRDefault="00B67CE5" w:rsidP="006738E4">
      <w:pPr>
        <w:rPr>
          <w:b/>
        </w:rPr>
      </w:pPr>
      <w:r>
        <w:t xml:space="preserve">Als </w:t>
      </w:r>
      <w:r w:rsidR="00132E9F">
        <w:t xml:space="preserve">Lehrperson kann </w:t>
      </w:r>
      <w:r>
        <w:t xml:space="preserve">man </w:t>
      </w:r>
      <w:r w:rsidR="00FE6D90">
        <w:t>für GameGridKara</w:t>
      </w:r>
      <w:r>
        <w:t xml:space="preserve"> </w:t>
      </w:r>
      <w:r w:rsidR="00132E9F">
        <w:t>Szenarien beliebiger Schwierigkeitsstufen zur Verf</w:t>
      </w:r>
      <w:r w:rsidR="00132E9F">
        <w:t>ü</w:t>
      </w:r>
      <w:r w:rsidR="00132E9F">
        <w:t>gung stellen</w:t>
      </w:r>
      <w:r w:rsidR="006738E4">
        <w:t>. Anschliessend kann man z.B. mit JGameGrid (ohne Kara) fortgeschrittene Projekte realisieren oder ganz auf eine solche Bibliothek verzichten. Der Vorteil ist, dass die Schüler bereits mit der Entwicklungsumgebung ve</w:t>
      </w:r>
      <w:r w:rsidR="006738E4">
        <w:t>r</w:t>
      </w:r>
      <w:r w:rsidR="007F1809">
        <w:t>traut sind und damit weiterfahren können.</w:t>
      </w:r>
    </w:p>
    <w:p w:rsidR="005A519D" w:rsidRDefault="005A519D" w:rsidP="00D00416">
      <w:pPr>
        <w:rPr>
          <w:b/>
        </w:rPr>
      </w:pPr>
    </w:p>
    <w:p w:rsidR="00F11657" w:rsidRDefault="00533358" w:rsidP="00533358">
      <w:pPr>
        <w:pStyle w:val="berschrift1"/>
      </w:pPr>
      <w:r>
        <w:lastRenderedPageBreak/>
        <w:t xml:space="preserve">Anleitung für </w:t>
      </w:r>
      <w:r w:rsidR="00C4233C">
        <w:t>GameGridKara</w:t>
      </w:r>
    </w:p>
    <w:p w:rsidR="00064C1A" w:rsidRDefault="00064C1A" w:rsidP="00533358">
      <w:r>
        <w:t xml:space="preserve">Die Szenarien liegen als Eclipse-Projekte vor. Wenn man Eclipse verwendet, ist es am einfachsten, wenn man </w:t>
      </w:r>
      <w:r w:rsidR="00EE7274">
        <w:t>die Projekte</w:t>
      </w:r>
      <w:r>
        <w:t xml:space="preserve"> (</w:t>
      </w:r>
      <w:r>
        <w:rPr>
          <w:b/>
          <w:i/>
        </w:rPr>
        <w:t>scenarios-chapter-1, scenarios-chapter-1-solutions etc.</w:t>
      </w:r>
      <w:r>
        <w:rPr>
          <w:i/>
        </w:rPr>
        <w:t xml:space="preserve">) </w:t>
      </w:r>
      <w:r>
        <w:t xml:space="preserve">in Eclipse importiert. </w:t>
      </w:r>
    </w:p>
    <w:p w:rsidR="00064C1A" w:rsidRPr="00064C1A" w:rsidRDefault="008D0BD0" w:rsidP="00533358">
      <w:r>
        <w:t>(</w:t>
      </w:r>
      <w:r w:rsidR="00064C1A">
        <w:t xml:space="preserve">Bei anderen Entwicklungsumgebungen muss man lediglich schauen, dass die beiden Bibliotheken </w:t>
      </w:r>
      <w:r w:rsidR="00064C1A">
        <w:rPr>
          <w:i/>
        </w:rPr>
        <w:t>GameGri</w:t>
      </w:r>
      <w:r w:rsidR="00064C1A">
        <w:rPr>
          <w:i/>
        </w:rPr>
        <w:t>d</w:t>
      </w:r>
      <w:r w:rsidR="00064C1A">
        <w:rPr>
          <w:i/>
        </w:rPr>
        <w:t xml:space="preserve">Kara-x.x.x.jar und JGameGrid-x.x.jar </w:t>
      </w:r>
      <w:r w:rsidR="00064C1A">
        <w:t>im Klassenpfad des Projektes sind.</w:t>
      </w:r>
      <w:r>
        <w:t>)</w:t>
      </w:r>
    </w:p>
    <w:p w:rsidR="00064C1A" w:rsidRPr="00064C1A" w:rsidRDefault="00EE7274" w:rsidP="00533358">
      <w:r>
        <w:t xml:space="preserve">Jedes Szenario besitzt sein eigenes Package mit einer MyKara-Klasse und einer WorldSetup.txt Datei. </w:t>
      </w:r>
    </w:p>
    <w:p w:rsidR="00064C1A" w:rsidRDefault="00EE7274" w:rsidP="00533358">
      <w:r>
        <w:t xml:space="preserve">In jedem Szenario wird die Welt gemäss der WorldSetup.txt mit Kara, Bäumen, Kleeblättern etc. aufgebaut. </w:t>
      </w:r>
    </w:p>
    <w:p w:rsidR="00F82DF1" w:rsidRDefault="00F82DF1" w:rsidP="00533358"/>
    <w:p w:rsidR="007815B9" w:rsidRDefault="007815B9" w:rsidP="007815B9">
      <w:pPr>
        <w:pStyle w:val="berschrift2"/>
      </w:pPr>
      <w:r>
        <w:t>Das Kara-Szenario</w:t>
      </w:r>
    </w:p>
    <w:p w:rsidR="00102BEB" w:rsidRDefault="00102BEB" w:rsidP="00533358">
      <w:r>
        <w:rPr>
          <w:noProof/>
          <w:lang w:eastAsia="de-CH" w:bidi="ar-SA"/>
        </w:rPr>
        <w:drawing>
          <wp:anchor distT="0" distB="0" distL="114300" distR="114300" simplePos="0" relativeHeight="251661312" behindDoc="1" locked="0" layoutInCell="1" allowOverlap="1" wp14:anchorId="5E7CE775" wp14:editId="78C86C83">
            <wp:simplePos x="0" y="0"/>
            <wp:positionH relativeFrom="column">
              <wp:posOffset>5069205</wp:posOffset>
            </wp:positionH>
            <wp:positionV relativeFrom="paragraph">
              <wp:posOffset>426085</wp:posOffset>
            </wp:positionV>
            <wp:extent cx="1239520" cy="2642235"/>
            <wp:effectExtent l="0" t="0" r="0" b="5715"/>
            <wp:wrapTight wrapText="bothSides">
              <wp:wrapPolygon edited="0">
                <wp:start x="0" y="0"/>
                <wp:lineTo x="0" y="21491"/>
                <wp:lineTo x="21246" y="21491"/>
                <wp:lineTo x="21246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64B">
        <w:t xml:space="preserve">Das Kara-Szenario und somit die Möglichkeiten von Kara </w:t>
      </w:r>
      <w:r>
        <w:t>bleiben für alle Übungen gleich. Die M</w:t>
      </w:r>
      <w:r w:rsidR="00BC2231">
        <w:t>öglichkeiten von Kara sind die F</w:t>
      </w:r>
      <w:r>
        <w:t>olgenden</w:t>
      </w:r>
      <w:r w:rsidR="00BC2231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5784"/>
      </w:tblGrid>
      <w:tr w:rsidR="00102BEB" w:rsidRPr="00102BEB" w:rsidTr="00102BEB">
        <w:tc>
          <w:tcPr>
            <w:tcW w:w="8019" w:type="dxa"/>
            <w:gridSpan w:val="2"/>
            <w:shd w:val="clear" w:color="auto" w:fill="BFBFBF" w:themeFill="background1" w:themeFillShade="BF"/>
          </w:tcPr>
          <w:p w:rsidR="00102BEB" w:rsidRPr="00102BEB" w:rsidRDefault="00102BEB" w:rsidP="00102BEB">
            <w:pPr>
              <w:rPr>
                <w:b/>
              </w:rPr>
            </w:pPr>
            <w:r w:rsidRPr="00102BEB">
              <w:rPr>
                <w:b/>
              </w:rPr>
              <w:t>Aktionen</w:t>
            </w:r>
          </w:p>
        </w:tc>
      </w:tr>
      <w:tr w:rsidR="00102BEB" w:rsidTr="00102BEB">
        <w:tc>
          <w:tcPr>
            <w:tcW w:w="2235" w:type="dxa"/>
          </w:tcPr>
          <w:p w:rsidR="00102BEB" w:rsidRPr="00102BEB" w:rsidRDefault="00102BEB" w:rsidP="00102BEB">
            <w:pPr>
              <w:rPr>
                <w:rFonts w:ascii="Courier New" w:hAnsi="Courier New" w:cs="Courier New"/>
              </w:rPr>
            </w:pPr>
            <w:r w:rsidRPr="00102BEB">
              <w:rPr>
                <w:rFonts w:ascii="Courier New" w:hAnsi="Courier New" w:cs="Courier New"/>
              </w:rPr>
              <w:t>move()</w:t>
            </w:r>
          </w:p>
        </w:tc>
        <w:tc>
          <w:tcPr>
            <w:tcW w:w="5784" w:type="dxa"/>
          </w:tcPr>
          <w:p w:rsidR="00102BEB" w:rsidRDefault="00102BEB" w:rsidP="00102BEB">
            <w:r w:rsidRPr="00102BEB">
              <w:t>Kara macht einen Schritt in die aktuelle Richtung</w:t>
            </w:r>
          </w:p>
        </w:tc>
      </w:tr>
      <w:tr w:rsidR="00102BEB" w:rsidTr="00102BEB">
        <w:tc>
          <w:tcPr>
            <w:tcW w:w="2235" w:type="dxa"/>
          </w:tcPr>
          <w:p w:rsidR="00102BEB" w:rsidRPr="00102BEB" w:rsidRDefault="00102BEB" w:rsidP="00102B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turnLeft()</w:t>
            </w:r>
          </w:p>
        </w:tc>
        <w:tc>
          <w:tcPr>
            <w:tcW w:w="5784" w:type="dxa"/>
          </w:tcPr>
          <w:p w:rsidR="00102BEB" w:rsidRPr="00102BEB" w:rsidRDefault="00102BEB" w:rsidP="00102BEB">
            <w:r w:rsidRPr="00102BEB">
              <w:t>Kara dreht sich um 90° nach links</w:t>
            </w:r>
          </w:p>
        </w:tc>
      </w:tr>
      <w:tr w:rsidR="00102BEB" w:rsidTr="00102BEB">
        <w:tc>
          <w:tcPr>
            <w:tcW w:w="2235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turnRight()</w:t>
            </w:r>
          </w:p>
        </w:tc>
        <w:tc>
          <w:tcPr>
            <w:tcW w:w="5784" w:type="dxa"/>
          </w:tcPr>
          <w:p w:rsidR="00102BEB" w:rsidRPr="00102BEB" w:rsidRDefault="00102BEB" w:rsidP="00102BEB">
            <w:r>
              <w:t>Kara dreht sich um 90° nach rechts</w:t>
            </w:r>
          </w:p>
        </w:tc>
      </w:tr>
      <w:tr w:rsidR="00102BEB" w:rsidTr="00102BEB">
        <w:tc>
          <w:tcPr>
            <w:tcW w:w="2235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putLeaf()</w:t>
            </w:r>
          </w:p>
        </w:tc>
        <w:tc>
          <w:tcPr>
            <w:tcW w:w="5784" w:type="dxa"/>
          </w:tcPr>
          <w:p w:rsidR="00102BEB" w:rsidRDefault="00102BEB" w:rsidP="00102BEB">
            <w:r w:rsidRPr="00102BEB">
              <w:t>Kara legt ein Kleeblatt an die Position, auf der er sich befindet</w:t>
            </w:r>
          </w:p>
        </w:tc>
      </w:tr>
      <w:tr w:rsidR="00102BEB" w:rsidTr="00102BEB">
        <w:tc>
          <w:tcPr>
            <w:tcW w:w="2235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removeLeaf()</w:t>
            </w:r>
          </w:p>
        </w:tc>
        <w:tc>
          <w:tcPr>
            <w:tcW w:w="5784" w:type="dxa"/>
          </w:tcPr>
          <w:p w:rsidR="00102BEB" w:rsidRPr="00102BEB" w:rsidRDefault="00102BEB" w:rsidP="00102BEB">
            <w:r w:rsidRPr="00102BEB">
              <w:t>Kara entfernt ein unter ihm liegendes Kleeblatt</w:t>
            </w:r>
          </w:p>
        </w:tc>
      </w:tr>
    </w:tbl>
    <w:p w:rsidR="00102BEB" w:rsidRDefault="00102BE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97"/>
        <w:gridCol w:w="5822"/>
      </w:tblGrid>
      <w:tr w:rsidR="00102BEB" w:rsidRPr="00102BEB" w:rsidTr="00102BEB">
        <w:tc>
          <w:tcPr>
            <w:tcW w:w="8019" w:type="dxa"/>
            <w:gridSpan w:val="2"/>
            <w:shd w:val="clear" w:color="auto" w:fill="BFBFBF" w:themeFill="background1" w:themeFillShade="BF"/>
          </w:tcPr>
          <w:p w:rsidR="00102BEB" w:rsidRPr="00102BEB" w:rsidRDefault="00102BEB" w:rsidP="00102BEB">
            <w:pPr>
              <w:rPr>
                <w:b/>
              </w:rPr>
            </w:pPr>
            <w:r>
              <w:rPr>
                <w:b/>
              </w:rPr>
              <w:t>Sensoren</w:t>
            </w:r>
          </w:p>
        </w:tc>
      </w:tr>
      <w:tr w:rsidR="00102BEB" w:rsidTr="00102BEB">
        <w:tc>
          <w:tcPr>
            <w:tcW w:w="2197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onLeaf()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er sich auf einem Kleeblatt befindet</w:t>
            </w:r>
          </w:p>
        </w:tc>
      </w:tr>
      <w:tr w:rsidR="00102BEB" w:rsidTr="00102BEB">
        <w:tc>
          <w:tcPr>
            <w:tcW w:w="2197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r w:rsidRPr="00102BEB">
              <w:rPr>
                <w:rFonts w:ascii="Courier New" w:hAnsi="Courier New" w:cs="Courier New"/>
              </w:rPr>
              <w:t>treeFront</w:t>
            </w:r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sich ein Baum vor ihm befindet</w:t>
            </w:r>
          </w:p>
        </w:tc>
      </w:tr>
      <w:tr w:rsidR="00102BEB" w:rsidTr="00102BEB">
        <w:tc>
          <w:tcPr>
            <w:tcW w:w="2197" w:type="dxa"/>
          </w:tcPr>
          <w:p w:rsidR="00102BEB" w:rsidRPr="00102BEB" w:rsidRDefault="00102BEB" w:rsidP="00102B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treeLeft()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sich ein Baum links von ihm befindet</w:t>
            </w:r>
          </w:p>
        </w:tc>
      </w:tr>
      <w:tr w:rsidR="00102BEB" w:rsidTr="00102BEB">
        <w:tc>
          <w:tcPr>
            <w:tcW w:w="2197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treeRight()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sich ein Baum rechts von ihm befindet</w:t>
            </w:r>
          </w:p>
        </w:tc>
      </w:tr>
      <w:tr w:rsidR="00102BEB" w:rsidTr="00102BEB">
        <w:tc>
          <w:tcPr>
            <w:tcW w:w="2197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mushroomFront()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er einen Pilz vor sich hat</w:t>
            </w:r>
          </w:p>
        </w:tc>
      </w:tr>
    </w:tbl>
    <w:p w:rsidR="00102BEB" w:rsidRDefault="00102BEB" w:rsidP="00102BEB"/>
    <w:p w:rsidR="00367587" w:rsidRDefault="00367587" w:rsidP="00533358">
      <w:r>
        <w:t>I</w:t>
      </w:r>
      <w:r w:rsidR="0048164B">
        <w:t xml:space="preserve">m Kapitel 4 </w:t>
      </w:r>
      <w:r>
        <w:t>kommen ein paar zusätzliche Methoden hinzu, damit das Sokoban-</w:t>
      </w:r>
      <w:r w:rsidR="00893C00">
        <w:t>Spiel programmiert werden kann</w:t>
      </w:r>
      <w:r>
        <w:t>.</w:t>
      </w:r>
    </w:p>
    <w:p w:rsidR="00367587" w:rsidRDefault="00367587" w:rsidP="00533358">
      <w:r>
        <w:t>Im Kapitel</w:t>
      </w:r>
      <w:r w:rsidR="0048164B">
        <w:t xml:space="preserve"> Kapitel 5 </w:t>
      </w:r>
      <w:r>
        <w:t>erhält Kara zu den Grundfunktionen noch die Möglichkeit, Nachrichten anzuzeigen und eine Eingabe des Benutzers zu erh</w:t>
      </w:r>
      <w:r w:rsidR="00CB5798">
        <w:t>a</w:t>
      </w:r>
      <w:r>
        <w:t>lten.</w:t>
      </w:r>
    </w:p>
    <w:p w:rsidR="00367587" w:rsidRDefault="00367587" w:rsidP="00367587">
      <w:pPr>
        <w:pStyle w:val="berschrift3"/>
      </w:pPr>
      <w:r>
        <w:t>Die Klassen Kara und MyKara</w:t>
      </w:r>
    </w:p>
    <w:p w:rsidR="00414FC8" w:rsidRDefault="00414FC8" w:rsidP="00533358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Die wichtigsten Klassen sind </w:t>
      </w:r>
      <w:r w:rsidRPr="000559FE">
        <w:rPr>
          <w:b/>
          <w:noProof/>
          <w:lang w:eastAsia="de-CH" w:bidi="ar-SA"/>
        </w:rPr>
        <w:t>Kara</w:t>
      </w:r>
      <w:r>
        <w:rPr>
          <w:noProof/>
          <w:lang w:eastAsia="de-CH" w:bidi="ar-SA"/>
        </w:rPr>
        <w:t xml:space="preserve"> und </w:t>
      </w:r>
      <w:r w:rsidRPr="000559FE">
        <w:rPr>
          <w:b/>
          <w:noProof/>
          <w:lang w:eastAsia="de-CH" w:bidi="ar-SA"/>
        </w:rPr>
        <w:t>MyKara</w:t>
      </w:r>
      <w:r>
        <w:rPr>
          <w:noProof/>
          <w:lang w:eastAsia="de-CH" w:bidi="ar-SA"/>
        </w:rPr>
        <w:t>. Die Klasse Kara bei</w:t>
      </w:r>
      <w:r w:rsidR="000559FE">
        <w:rPr>
          <w:noProof/>
          <w:lang w:eastAsia="de-CH" w:bidi="ar-SA"/>
        </w:rPr>
        <w:t xml:space="preserve">nhaltet alle Funktionalität des Käfers </w:t>
      </w:r>
      <w:r>
        <w:rPr>
          <w:noProof/>
          <w:lang w:eastAsia="de-CH" w:bidi="ar-SA"/>
        </w:rPr>
        <w:t xml:space="preserve">Kara. </w:t>
      </w:r>
      <w:r w:rsidRPr="005A2551">
        <w:rPr>
          <w:b/>
          <w:noProof/>
          <w:lang w:eastAsia="de-CH" w:bidi="ar-SA"/>
        </w:rPr>
        <w:t>Programmiert wird jedoch immer in der Klasse MyKara</w:t>
      </w:r>
      <w:r>
        <w:rPr>
          <w:noProof/>
          <w:lang w:eastAsia="de-CH" w:bidi="ar-SA"/>
        </w:rPr>
        <w:t xml:space="preserve">, wobei durch Vererbung auf die Methoden von Kara zugegriffen werden kann. </w:t>
      </w:r>
      <w:r w:rsidR="00BC5DBF">
        <w:rPr>
          <w:noProof/>
          <w:lang w:eastAsia="de-CH" w:bidi="ar-SA"/>
        </w:rPr>
        <w:t xml:space="preserve">So </w:t>
      </w:r>
      <w:r w:rsidR="009A2D92">
        <w:rPr>
          <w:noProof/>
          <w:lang w:eastAsia="de-CH" w:bidi="ar-SA"/>
        </w:rPr>
        <w:t xml:space="preserve">müssen sich </w:t>
      </w:r>
      <w:r w:rsidR="00BC5DBF">
        <w:rPr>
          <w:noProof/>
          <w:lang w:eastAsia="de-CH" w:bidi="ar-SA"/>
        </w:rPr>
        <w:t xml:space="preserve">die Lernenden am Anfang nicht unnötig mit der Komplexität dieser Methoden </w:t>
      </w:r>
      <w:r w:rsidR="009A2D92">
        <w:rPr>
          <w:noProof/>
          <w:lang w:eastAsia="de-CH" w:bidi="ar-SA"/>
        </w:rPr>
        <w:t>beschäftigen</w:t>
      </w:r>
      <w:r w:rsidR="00ED0A7E">
        <w:rPr>
          <w:noProof/>
          <w:lang w:eastAsia="de-CH" w:bidi="ar-SA"/>
        </w:rPr>
        <w:t>.</w:t>
      </w:r>
    </w:p>
    <w:p w:rsidR="00463763" w:rsidRDefault="00ED0A7E" w:rsidP="00533358">
      <w:pPr>
        <w:rPr>
          <w:noProof/>
          <w:lang w:eastAsia="de-CH" w:bidi="ar-SA"/>
        </w:rPr>
      </w:pPr>
      <w:r>
        <w:rPr>
          <w:noProof/>
          <w:lang w:eastAsia="de-CH" w:bidi="ar-SA"/>
        </w:rPr>
        <w:t>Später können die Lernenden dann natürlich nachschauen, wie die Methoden in Kara implementiert wurden. Dazu empfiehlt sich</w:t>
      </w:r>
      <w:r w:rsidR="000C5617">
        <w:rPr>
          <w:noProof/>
          <w:lang w:eastAsia="de-CH" w:bidi="ar-SA"/>
        </w:rPr>
        <w:t>,</w:t>
      </w:r>
      <w:r>
        <w:rPr>
          <w:noProof/>
          <w:lang w:eastAsia="de-CH" w:bidi="ar-SA"/>
        </w:rPr>
        <w:t xml:space="preserve"> zuerst die </w:t>
      </w:r>
      <w:r w:rsidR="00463763">
        <w:rPr>
          <w:i/>
          <w:noProof/>
          <w:lang w:eastAsia="de-CH" w:bidi="ar-SA"/>
        </w:rPr>
        <w:t xml:space="preserve">Javadoc-Kommentare </w:t>
      </w:r>
      <w:r>
        <w:rPr>
          <w:noProof/>
          <w:lang w:eastAsia="de-CH" w:bidi="ar-SA"/>
        </w:rPr>
        <w:t xml:space="preserve"> dieser Klasse zu </w:t>
      </w:r>
      <w:r w:rsidR="00463763">
        <w:rPr>
          <w:noProof/>
          <w:lang w:eastAsia="de-CH" w:bidi="ar-SA"/>
        </w:rPr>
        <w:t>betrachten.</w:t>
      </w:r>
    </w:p>
    <w:p w:rsidR="00874466" w:rsidRDefault="00463763" w:rsidP="00533358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 </w:t>
      </w:r>
    </w:p>
    <w:p w:rsidR="001A0521" w:rsidRDefault="001A0521" w:rsidP="001A0521">
      <w:pPr>
        <w:pStyle w:val="berschrift2"/>
        <w:rPr>
          <w:noProof/>
          <w:lang w:eastAsia="de-CH" w:bidi="ar-SA"/>
        </w:rPr>
      </w:pPr>
      <w:r>
        <w:rPr>
          <w:noProof/>
          <w:lang w:eastAsia="de-CH" w:bidi="ar-SA"/>
        </w:rPr>
        <w:lastRenderedPageBreak/>
        <w:t>Der Einstieg</w:t>
      </w:r>
      <w:r w:rsidR="008F5F7C">
        <w:rPr>
          <w:noProof/>
          <w:lang w:eastAsia="de-CH" w:bidi="ar-SA"/>
        </w:rPr>
        <w:t xml:space="preserve"> mit der Maus</w:t>
      </w:r>
    </w:p>
    <w:p w:rsidR="00B658EB" w:rsidRDefault="007F5086" w:rsidP="00533358">
      <w:r>
        <w:t xml:space="preserve">Objekte der Klassen können durch </w:t>
      </w:r>
      <w:r>
        <w:rPr>
          <w:i/>
        </w:rPr>
        <w:t xml:space="preserve">Rechtsklick | new …. () </w:t>
      </w:r>
      <w:r>
        <w:t xml:space="preserve">instanziiert </w:t>
      </w:r>
      <w:r w:rsidR="00D45B6E">
        <w:t>und in der Welt platziert werden</w:t>
      </w:r>
      <w:r>
        <w:t>.</w:t>
      </w:r>
    </w:p>
    <w:p w:rsidR="007F70A7" w:rsidRDefault="009F0431" w:rsidP="00533358">
      <w:r>
        <w:t>Be</w:t>
      </w:r>
      <w:r w:rsidR="002C41A4">
        <w:t xml:space="preserve">im ersten Kontakt mit </w:t>
      </w:r>
      <w:r w:rsidR="00463763" w:rsidRPr="00AC5BC6">
        <w:rPr>
          <w:lang w:eastAsia="de-CH" w:bidi="ar-SA"/>
        </w:rPr>
        <w:t xml:space="preserve">GameGridKara </w:t>
      </w:r>
      <w:r w:rsidR="00D90417">
        <w:t>kann</w:t>
      </w:r>
      <w:r>
        <w:t xml:space="preserve"> </w:t>
      </w:r>
      <w:r w:rsidR="00766775">
        <w:rPr>
          <w:b/>
        </w:rPr>
        <w:t>zuerst nur</w:t>
      </w:r>
      <w:r w:rsidR="00D90417" w:rsidRPr="00766775">
        <w:rPr>
          <w:b/>
        </w:rPr>
        <w:t xml:space="preserve"> mit der Maus</w:t>
      </w:r>
      <w:r w:rsidR="00D90417">
        <w:t xml:space="preserve"> </w:t>
      </w:r>
      <w:r>
        <w:t xml:space="preserve">gearbeitet werden. </w:t>
      </w:r>
      <w:r w:rsidR="005A2551">
        <w:t xml:space="preserve">Wenn man auf </w:t>
      </w:r>
      <w:r w:rsidR="00A27199">
        <w:t>ein Kara-Objekt einen Rechtsklick macht, dann erscheinen alle Methoden, die man zur Verfügung hat.</w:t>
      </w:r>
      <w:r w:rsidR="00FC3218">
        <w:t xml:space="preserve"> Die kann man auswählen und beobachten, </w:t>
      </w:r>
      <w:r w:rsidR="001A66E4">
        <w:t>was</w:t>
      </w:r>
      <w:r w:rsidR="00A445B6">
        <w:t xml:space="preserve"> Kara </w:t>
      </w:r>
      <w:r w:rsidR="00F91CBB">
        <w:t xml:space="preserve">dann </w:t>
      </w:r>
      <w:r w:rsidR="00A91DF4">
        <w:t>macht</w:t>
      </w:r>
      <w:r w:rsidR="001A66E4">
        <w:t>.</w:t>
      </w:r>
    </w:p>
    <w:p w:rsidR="00991603" w:rsidRDefault="005B3401" w:rsidP="00062BEB">
      <w:pPr>
        <w:pStyle w:val="berschrift2"/>
      </w:pPr>
      <w:r>
        <w:t>Programmieren</w:t>
      </w:r>
    </w:p>
    <w:p w:rsidR="005E25B0" w:rsidRDefault="00733BA0" w:rsidP="00062BEB">
      <w:r>
        <w:t xml:space="preserve">Die Programme werden in der </w:t>
      </w:r>
      <w:r w:rsidRPr="00644B7E">
        <w:rPr>
          <w:rFonts w:ascii="Courier New" w:hAnsi="Courier New" w:cs="Courier New"/>
        </w:rPr>
        <w:t>act()</w:t>
      </w:r>
      <w:r>
        <w:t xml:space="preserve">-Methode von MyKara geschrieben. Diese Methode wird beim Drücken des </w:t>
      </w:r>
      <w:r w:rsidR="00AC5BC6">
        <w:t>Step</w:t>
      </w:r>
      <w:r>
        <w:t xml:space="preserve">-Knopfes ausgeführt. Wenn der Run-Knopf gedrückt wird, dann wird die </w:t>
      </w:r>
      <w:r w:rsidRPr="00644B7E">
        <w:rPr>
          <w:rFonts w:ascii="Courier New" w:hAnsi="Courier New" w:cs="Courier New"/>
        </w:rPr>
        <w:t>act()</w:t>
      </w:r>
      <w:r>
        <w:t xml:space="preserve">-Methode wiederholt aufgerufen. </w:t>
      </w:r>
    </w:p>
    <w:p w:rsidR="005E1A22" w:rsidRDefault="00064289" w:rsidP="00064289">
      <w:pPr>
        <w:pStyle w:val="berschrift1"/>
      </w:pPr>
      <w:r>
        <w:t>Tipps</w:t>
      </w:r>
    </w:p>
    <w:p w:rsidR="00064289" w:rsidRDefault="00235BCE" w:rsidP="00235BCE">
      <w:pPr>
        <w:pStyle w:val="berschrift2"/>
      </w:pPr>
      <w:r>
        <w:t>Der Editor</w:t>
      </w:r>
    </w:p>
    <w:p w:rsidR="00235BCE" w:rsidRDefault="009769BB" w:rsidP="004F0061">
      <w:pPr>
        <w:pStyle w:val="Listenabsatz"/>
        <w:numPr>
          <w:ilvl w:val="0"/>
          <w:numId w:val="2"/>
        </w:numPr>
      </w:pPr>
      <w:r>
        <w:t xml:space="preserve">Oft haben Lernende Mühe mit dem sauberen Strukturieren durch Geschweifte Klammern und das Setzen von Tabulatoren. Der Editor hilft beim Formatieren durch eine </w:t>
      </w:r>
      <w:r w:rsidRPr="00C40C48">
        <w:rPr>
          <w:b/>
        </w:rPr>
        <w:t>Auto-Layout-Funktion</w:t>
      </w:r>
      <w:r>
        <w:t xml:space="preserve"> (Menu </w:t>
      </w:r>
      <w:r w:rsidR="0019579C">
        <w:t>Source | Format</w:t>
      </w:r>
      <w:r>
        <w:t>).</w:t>
      </w:r>
    </w:p>
    <w:p w:rsidR="009769BB" w:rsidRDefault="0045252A" w:rsidP="004F0061">
      <w:pPr>
        <w:pStyle w:val="Listenabsatz"/>
        <w:numPr>
          <w:ilvl w:val="0"/>
          <w:numId w:val="2"/>
        </w:numPr>
      </w:pPr>
      <w:r>
        <w:t xml:space="preserve">Mit Ctrl-Space öffnet sich eine </w:t>
      </w:r>
      <w:r w:rsidRPr="0045252A">
        <w:rPr>
          <w:b/>
        </w:rPr>
        <w:t>Kontext-Hilfe</w:t>
      </w:r>
      <w:r>
        <w:t xml:space="preserve"> für die Autovervollständigung.</w:t>
      </w:r>
    </w:p>
    <w:p w:rsidR="00630910" w:rsidRDefault="009B03F8" w:rsidP="004F0061">
      <w:pPr>
        <w:pStyle w:val="Listenabsatz"/>
        <w:numPr>
          <w:ilvl w:val="0"/>
          <w:numId w:val="2"/>
        </w:numPr>
      </w:pPr>
      <w:r>
        <w:t xml:space="preserve">Oben Rechts im Editor kann die Ansicht von </w:t>
      </w:r>
      <w:r>
        <w:rPr>
          <w:i/>
        </w:rPr>
        <w:t>Source Code</w:t>
      </w:r>
      <w:r>
        <w:t xml:space="preserve"> auf </w:t>
      </w:r>
      <w:r w:rsidRPr="00E2550C">
        <w:rPr>
          <w:b/>
          <w:i/>
        </w:rPr>
        <w:t>Documentation</w:t>
      </w:r>
      <w:r>
        <w:t xml:space="preserve"> gestellt werden.</w:t>
      </w:r>
    </w:p>
    <w:p w:rsidR="00133AD2" w:rsidRDefault="00840899" w:rsidP="004F0061">
      <w:pPr>
        <w:pStyle w:val="Listenabsatz"/>
        <w:numPr>
          <w:ilvl w:val="0"/>
          <w:numId w:val="2"/>
        </w:numPr>
      </w:pPr>
      <w:r>
        <w:t xml:space="preserve">Unter dem Menu </w:t>
      </w:r>
      <w:r w:rsidR="0081579E">
        <w:rPr>
          <w:i/>
        </w:rPr>
        <w:t>Window</w:t>
      </w:r>
      <w:r w:rsidRPr="00840899">
        <w:rPr>
          <w:i/>
        </w:rPr>
        <w:t xml:space="preserve"> | Preferences…</w:t>
      </w:r>
      <w:r>
        <w:rPr>
          <w:i/>
        </w:rPr>
        <w:t xml:space="preserve"> </w:t>
      </w:r>
      <w:r>
        <w:t xml:space="preserve">kann die </w:t>
      </w:r>
      <w:r w:rsidRPr="00840899">
        <w:rPr>
          <w:b/>
        </w:rPr>
        <w:t>Schriftgrösse</w:t>
      </w:r>
      <w:r>
        <w:t xml:space="preserve"> verändert werden (z.B. für eine Präsent</w:t>
      </w:r>
      <w:r>
        <w:t>a</w:t>
      </w:r>
      <w:r>
        <w:t xml:space="preserve">tion </w:t>
      </w:r>
      <w:r w:rsidR="00B72D56">
        <w:t>mit</w:t>
      </w:r>
      <w:r>
        <w:t xml:space="preserve"> Beamer).</w:t>
      </w:r>
    </w:p>
    <w:p w:rsidR="007B5684" w:rsidRDefault="00A955A5" w:rsidP="007B5684">
      <w:pPr>
        <w:pStyle w:val="berschrift2"/>
      </w:pPr>
      <w:r>
        <w:t>World Setup Dateien</w:t>
      </w:r>
    </w:p>
    <w:p w:rsidR="0015273B" w:rsidRPr="00586919" w:rsidRDefault="008D0C80" w:rsidP="0015273B">
      <w:r>
        <w:t xml:space="preserve">In der Datei WorldSetup.txt kann </w:t>
      </w:r>
      <w:r w:rsidR="00586919">
        <w:t xml:space="preserve">die Welt definiert werden. Die Datei kann auch anders benannt werden, es muss dann aber in der Klasse KaraWorld die Konstante </w:t>
      </w:r>
      <w:r w:rsidR="00586919">
        <w:rPr>
          <w:b/>
        </w:rPr>
        <w:t xml:space="preserve">WORLD_SETUP_FILE </w:t>
      </w:r>
      <w:r w:rsidR="00586919">
        <w:t>angepasst</w:t>
      </w:r>
      <w:r w:rsidR="0058757A">
        <w:t xml:space="preserve"> werden.</w:t>
      </w:r>
    </w:p>
    <w:p w:rsidR="000627E9" w:rsidRDefault="000627E9" w:rsidP="0015273B">
      <w:r>
        <w:t>Eine World Setup Datei kann auch mehrere Welten beinhalten. Jede Welt muss mit den folgenden drei Zeilen beginnen:</w:t>
      </w:r>
    </w:p>
    <w:p w:rsidR="000627E9" w:rsidRDefault="000627E9" w:rsidP="000627E9">
      <w:pPr>
        <w:spacing w:after="0"/>
        <w:rPr>
          <w:rFonts w:ascii="Courier New" w:hAnsi="Courier New" w:cs="Courier New"/>
        </w:rPr>
      </w:pPr>
      <w:r w:rsidRPr="000627E9">
        <w:rPr>
          <w:rFonts w:ascii="Courier New" w:hAnsi="Courier New" w:cs="Courier New"/>
        </w:rPr>
        <w:t xml:space="preserve">World: </w:t>
      </w:r>
      <w:r>
        <w:rPr>
          <w:rFonts w:ascii="Courier New" w:hAnsi="Courier New" w:cs="Courier New"/>
        </w:rPr>
        <w:t>[Eigener Titel]</w:t>
      </w:r>
    </w:p>
    <w:p w:rsidR="000627E9" w:rsidRDefault="000627E9" w:rsidP="000627E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X: [Breite der Welt]</w:t>
      </w:r>
    </w:p>
    <w:p w:rsidR="000627E9" w:rsidRDefault="000627E9" w:rsidP="000627E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Y: [Höhe der Welt]</w:t>
      </w:r>
    </w:p>
    <w:p w:rsidR="000627E9" w:rsidRDefault="000627E9" w:rsidP="000627E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[Actors]</w:t>
      </w:r>
    </w:p>
    <w:p w:rsidR="000627E9" w:rsidRDefault="000627E9" w:rsidP="000627E9">
      <w:pPr>
        <w:pStyle w:val="KeinLeerraum"/>
      </w:pPr>
    </w:p>
    <w:p w:rsidR="000627E9" w:rsidRPr="000627E9" w:rsidRDefault="000627E9" w:rsidP="000627E9">
      <w:pPr>
        <w:pStyle w:val="KeinLeerraum"/>
      </w:pPr>
      <w:r>
        <w:t>Die Actors werden wie folgt repräsentiert: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>
        <w:t>Bäume</w:t>
      </w:r>
      <w:r w:rsidRPr="00653FAE">
        <w:t xml:space="preserve"> durch </w:t>
      </w:r>
      <w:r w:rsidRPr="005503AA">
        <w:rPr>
          <w:b/>
        </w:rPr>
        <w:t>#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>
        <w:t>Kara</w:t>
      </w:r>
      <w:r w:rsidRPr="00653FAE">
        <w:t xml:space="preserve"> durch </w:t>
      </w:r>
      <w:r w:rsidRPr="005503AA">
        <w:rPr>
          <w:b/>
        </w:rPr>
        <w:t>@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 w:rsidRPr="00653FAE">
        <w:t xml:space="preserve">ein </w:t>
      </w:r>
      <w:r>
        <w:t xml:space="preserve">Kleeblatt </w:t>
      </w:r>
      <w:r w:rsidRPr="00653FAE">
        <w:t xml:space="preserve">als </w:t>
      </w:r>
      <w:r w:rsidRPr="005503AA">
        <w:rPr>
          <w:b/>
        </w:rPr>
        <w:t>.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 w:rsidRPr="00653FAE">
        <w:t xml:space="preserve">die </w:t>
      </w:r>
      <w:r>
        <w:t xml:space="preserve">Pilze </w:t>
      </w:r>
      <w:r w:rsidRPr="00653FAE">
        <w:t xml:space="preserve">als </w:t>
      </w:r>
      <w:r w:rsidRPr="005503AA">
        <w:rPr>
          <w:b/>
        </w:rPr>
        <w:t>$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>
        <w:t xml:space="preserve">ein </w:t>
      </w:r>
      <w:r w:rsidRPr="00653FAE">
        <w:t>auf ei</w:t>
      </w:r>
      <w:r>
        <w:t xml:space="preserve">nem Kleeblatt </w:t>
      </w:r>
      <w:r w:rsidRPr="00653FAE">
        <w:t>stehende</w:t>
      </w:r>
      <w:r>
        <w:t>r</w:t>
      </w:r>
      <w:r w:rsidRPr="00653FAE">
        <w:t xml:space="preserve"> </w:t>
      </w:r>
      <w:r>
        <w:t xml:space="preserve">Pilz </w:t>
      </w:r>
      <w:r w:rsidRPr="00653FAE">
        <w:t xml:space="preserve">als </w:t>
      </w:r>
      <w:r w:rsidRPr="005503AA">
        <w:rPr>
          <w:b/>
        </w:rPr>
        <w:t>*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>
        <w:t xml:space="preserve">Kara </w:t>
      </w:r>
      <w:r w:rsidRPr="00653FAE">
        <w:t xml:space="preserve">auf einem </w:t>
      </w:r>
      <w:r>
        <w:t xml:space="preserve">Kleeblatt </w:t>
      </w:r>
      <w:r w:rsidRPr="00653FAE">
        <w:t xml:space="preserve">als </w:t>
      </w:r>
      <w:r w:rsidRPr="005503AA">
        <w:rPr>
          <w:b/>
        </w:rPr>
        <w:t>+</w:t>
      </w:r>
    </w:p>
    <w:p w:rsidR="008D0C80" w:rsidRDefault="000627E9" w:rsidP="0015273B">
      <w:r>
        <w:t xml:space="preserve">Tipp: Mit Rechtsklick auf die Welt | </w:t>
      </w:r>
      <w:r w:rsidRPr="000627E9">
        <w:rPr>
          <w:b/>
        </w:rPr>
        <w:t>saveWorldSetupToFile()</w:t>
      </w:r>
      <w:r>
        <w:t xml:space="preserve"> oder </w:t>
      </w:r>
      <w:r w:rsidRPr="000627E9">
        <w:rPr>
          <w:b/>
        </w:rPr>
        <w:t>printWorldSetupToConsole()</w:t>
      </w:r>
      <w:r>
        <w:t xml:space="preserve"> kann eine in </w:t>
      </w:r>
      <w:r w:rsidR="00DE1592">
        <w:t>GameGridKara</w:t>
      </w:r>
      <w:r>
        <w:t xml:space="preserve"> erstellte Welt gespeichert werden.</w:t>
      </w:r>
    </w:p>
    <w:p w:rsidR="00B729DA" w:rsidRPr="007B5684" w:rsidRDefault="00ED4B27" w:rsidP="00ED4B27">
      <w:pPr>
        <w:pStyle w:val="berschrift2"/>
      </w:pPr>
      <w:r>
        <w:lastRenderedPageBreak/>
        <w:t>Bildschirmausgaben und Eingaben des Benutzers</w:t>
      </w:r>
    </w:p>
    <w:p w:rsidR="007B5684" w:rsidRDefault="00C31F4B" w:rsidP="00C31F4B">
      <w:r>
        <w:t xml:space="preserve">Es gibt verschiedene Möglichkeiten, in </w:t>
      </w:r>
      <w:r w:rsidR="00450D8D">
        <w:t>GameGridKara</w:t>
      </w:r>
      <w:bookmarkStart w:id="0" w:name="_GoBack"/>
      <w:bookmarkEnd w:id="0"/>
      <w:r>
        <w:t xml:space="preserve"> mit dem Benutzer über Input/Output zu interagieren:</w:t>
      </w:r>
    </w:p>
    <w:p w:rsidR="00C31F4B" w:rsidRDefault="00C31F4B" w:rsidP="004F0061">
      <w:pPr>
        <w:pStyle w:val="Listenabsatz"/>
        <w:numPr>
          <w:ilvl w:val="0"/>
          <w:numId w:val="2"/>
        </w:numPr>
      </w:pPr>
      <w:r>
        <w:t xml:space="preserve">Mit </w:t>
      </w:r>
      <w:r w:rsidRPr="00644B7E">
        <w:rPr>
          <w:rFonts w:ascii="Courier New" w:hAnsi="Courier New" w:cs="Courier New"/>
        </w:rPr>
        <w:t>System.out.println(…)</w:t>
      </w:r>
      <w:r>
        <w:t>-Befehlen etwas auf die Konsole schreiben.</w:t>
      </w:r>
    </w:p>
    <w:p w:rsidR="00C31F4B" w:rsidRDefault="00442DEF" w:rsidP="004F0061">
      <w:pPr>
        <w:pStyle w:val="Listenabsatz"/>
        <w:numPr>
          <w:ilvl w:val="0"/>
          <w:numId w:val="2"/>
        </w:numPr>
      </w:pPr>
      <w:r>
        <w:t>Mit einem Swing-Dialog (z.B. JOptionPane)</w:t>
      </w:r>
      <w:r w:rsidR="00DD42C1">
        <w:t>:</w:t>
      </w:r>
      <w:r>
        <w:t xml:space="preserve"> Dies wird in </w:t>
      </w:r>
      <w:r w:rsidR="00435077">
        <w:rPr>
          <w:b/>
          <w:i/>
        </w:rPr>
        <w:t>KaraIO</w:t>
      </w:r>
      <w:r w:rsidR="00900D91">
        <w:t xml:space="preserve"> </w:t>
      </w:r>
      <w:r w:rsidR="00435077">
        <w:t xml:space="preserve">(Kapitel 5) </w:t>
      </w:r>
      <w:r>
        <w:t>verwendet. Dort wird die Fun</w:t>
      </w:r>
      <w:r>
        <w:t>k</w:t>
      </w:r>
      <w:r>
        <w:t xml:space="preserve">tionalität von Kara etwas erweitert, so dass man </w:t>
      </w:r>
      <w:r w:rsidRPr="00644B7E">
        <w:rPr>
          <w:rFonts w:ascii="Courier New" w:hAnsi="Courier New" w:cs="Courier New"/>
        </w:rPr>
        <w:t>int</w:t>
      </w:r>
      <w:r>
        <w:t xml:space="preserve">- und </w:t>
      </w:r>
      <w:r w:rsidRPr="00644B7E">
        <w:rPr>
          <w:rFonts w:ascii="Courier New" w:hAnsi="Courier New" w:cs="Courier New"/>
        </w:rPr>
        <w:t>double</w:t>
      </w:r>
      <w:r>
        <w:t>-Eingaben machen und dem Benutzer eine Message anzeigen kann.</w:t>
      </w:r>
    </w:p>
    <w:p w:rsidR="007B1B2D" w:rsidRDefault="00090B34" w:rsidP="004F0061">
      <w:pPr>
        <w:pStyle w:val="Listenabsatz"/>
        <w:numPr>
          <w:ilvl w:val="0"/>
          <w:numId w:val="2"/>
        </w:numPr>
      </w:pPr>
      <w:r>
        <w:t xml:space="preserve">Mit gezeichneten Labels: </w:t>
      </w:r>
      <w:r w:rsidR="00DD42C1">
        <w:t xml:space="preserve">Dies ist die komplexeste Variante, ist aber elegant, da die Ein- und Ausgabe direkt auf der Welt erscheint und nicht nur in einem Popup-Dialog. Ein Beispiel dazu </w:t>
      </w:r>
      <w:r w:rsidR="00147397">
        <w:t xml:space="preserve">kann </w:t>
      </w:r>
      <w:r w:rsidR="009A48AD">
        <w:t xml:space="preserve">in </w:t>
      </w:r>
      <w:r w:rsidR="00D42088" w:rsidRPr="00D42088">
        <w:rPr>
          <w:b/>
          <w:i/>
        </w:rPr>
        <w:t>Kara</w:t>
      </w:r>
      <w:r w:rsidR="009A48AD" w:rsidRPr="00D42088">
        <w:rPr>
          <w:b/>
          <w:i/>
        </w:rPr>
        <w:t>Sokoban</w:t>
      </w:r>
      <w:r w:rsidR="009A48AD">
        <w:rPr>
          <w:b/>
        </w:rPr>
        <w:t xml:space="preserve"> </w:t>
      </w:r>
      <w:r w:rsidR="0071673A">
        <w:t>g</w:t>
      </w:r>
      <w:r w:rsidR="0071673A">
        <w:t>e</w:t>
      </w:r>
      <w:r w:rsidR="0071673A">
        <w:t>funden werden</w:t>
      </w:r>
      <w:r w:rsidR="00DD42C1">
        <w:t>.</w:t>
      </w:r>
    </w:p>
    <w:p w:rsidR="00427D3E" w:rsidRDefault="00427D3E" w:rsidP="00427D3E">
      <w:pPr>
        <w:pStyle w:val="berschrift2"/>
      </w:pPr>
      <w:r>
        <w:t>Szenarien mit anderen Teilen (Deployment)</w:t>
      </w:r>
    </w:p>
    <w:p w:rsidR="00427D3E" w:rsidRDefault="00427D3E" w:rsidP="00FE7AE3">
      <w:r>
        <w:t xml:space="preserve">Mit </w:t>
      </w:r>
      <w:r w:rsidR="000B62CE">
        <w:t>GameGridKara</w:t>
      </w:r>
      <w:r>
        <w:t xml:space="preserve"> können Szenarien sehr einfach exportiert </w:t>
      </w:r>
      <w:r w:rsidR="002169CA">
        <w:t xml:space="preserve">und anderen zur Verfügung gestellt </w:t>
      </w:r>
      <w:r>
        <w:t>werden</w:t>
      </w:r>
      <w:r w:rsidR="005132F1">
        <w:t>:</w:t>
      </w:r>
    </w:p>
    <w:p w:rsidR="00D4764D" w:rsidRDefault="00D4764D" w:rsidP="00D4764D">
      <w:r>
        <w:t>In</w:t>
      </w:r>
      <w:r>
        <w:t xml:space="preserve"> Eclipse mit </w:t>
      </w:r>
      <w:r>
        <w:rPr>
          <w:i/>
        </w:rPr>
        <w:t xml:space="preserve">File | Export … | Java – Runnable Jar File </w:t>
      </w:r>
      <w:r>
        <w:t xml:space="preserve">das gesamte Projekt </w:t>
      </w:r>
      <w:r>
        <w:t>exportieren. Dann müssen Sie noch die korrekte ‚Launch Configuration‘ wählen. Wahrscheinlich ist es die unterste, wenn Sie vorher gerade das Pr</w:t>
      </w:r>
      <w:r>
        <w:t>o</w:t>
      </w:r>
      <w:r>
        <w:t>gramm gestartet haben. Die Jar-Datei kann dann auf jedem System, auf dem Java installiert ist, mit einem Doppelklick gestartet we</w:t>
      </w:r>
      <w:r>
        <w:t>r</w:t>
      </w:r>
      <w:r>
        <w:t>den.</w:t>
      </w:r>
    </w:p>
    <w:p w:rsidR="00B34F0E" w:rsidRDefault="00B34F0E" w:rsidP="00D4764D"/>
    <w:p w:rsidR="00B34F0E" w:rsidRDefault="00B34F0E" w:rsidP="00D4764D"/>
    <w:p w:rsidR="00B34F0E" w:rsidRDefault="00B34F0E" w:rsidP="00D4764D"/>
    <w:p w:rsidR="00B34F0E" w:rsidRPr="0047133C" w:rsidRDefault="00B34F0E" w:rsidP="00D4764D"/>
    <w:p w:rsidR="002169CA" w:rsidRDefault="00CE23A2" w:rsidP="00CE23A2">
      <w:pPr>
        <w:pStyle w:val="berschrift1"/>
      </w:pPr>
      <w:r>
        <w:t>Buchempfehlung</w:t>
      </w:r>
      <w:r w:rsidR="00251A84">
        <w:t xml:space="preserve"> und weiterführende Links</w:t>
      </w:r>
    </w:p>
    <w:p w:rsidR="00B81E0F" w:rsidRDefault="00EC1DEF" w:rsidP="00B81E0F">
      <w:r>
        <w:t>Das Buch von Michael Kölling „Einführung in Java mit Greenfoot“ ist sehr zu empfehlen</w:t>
      </w:r>
      <w:r w:rsidR="00C639F0">
        <w:t>. Es kann</w:t>
      </w:r>
      <w:r w:rsidR="003D5F8B">
        <w:t xml:space="preserve"> </w:t>
      </w:r>
      <w:r w:rsidR="001F0357">
        <w:t xml:space="preserve">entweder als Inspiration </w:t>
      </w:r>
      <w:r w:rsidR="007F5BD6">
        <w:t xml:space="preserve">für die Lehrperson </w:t>
      </w:r>
      <w:r w:rsidR="001F0357">
        <w:t>oder als Lehrbuch für die ganze Klasse</w:t>
      </w:r>
      <w:r w:rsidR="00C639F0">
        <w:t xml:space="preserve"> verwendet werden</w:t>
      </w:r>
      <w:r w:rsidR="001F0357">
        <w:t>.</w:t>
      </w:r>
    </w:p>
    <w:p w:rsidR="00AF5A41" w:rsidRPr="002C6DB3" w:rsidRDefault="00AF5A41" w:rsidP="00AF5A41">
      <w:pPr>
        <w:pStyle w:val="KeinLeerraum"/>
        <w:rPr>
          <w:b/>
        </w:rPr>
      </w:pPr>
      <w:r w:rsidRPr="002C6DB3">
        <w:rPr>
          <w:b/>
        </w:rPr>
        <w:t>Education Blog (</w:t>
      </w:r>
      <w:r w:rsidRPr="002C6DB3">
        <w:rPr>
          <w:b/>
        </w:rPr>
        <w:t xml:space="preserve">Neue </w:t>
      </w:r>
      <w:r w:rsidRPr="002C6DB3">
        <w:rPr>
          <w:b/>
        </w:rPr>
        <w:t xml:space="preserve">GameGridKara </w:t>
      </w:r>
      <w:r w:rsidRPr="002C6DB3">
        <w:rPr>
          <w:b/>
        </w:rPr>
        <w:t>Versionen werden hier angekündigt</w:t>
      </w:r>
      <w:r w:rsidRPr="002C6DB3">
        <w:rPr>
          <w:b/>
        </w:rPr>
        <w:t>)</w:t>
      </w:r>
    </w:p>
    <w:p w:rsidR="00AF5A41" w:rsidRPr="00AF5A41" w:rsidRDefault="00AF5A41" w:rsidP="00B81E0F">
      <w:pPr>
        <w:pStyle w:val="Listenabsatz"/>
        <w:numPr>
          <w:ilvl w:val="0"/>
          <w:numId w:val="4"/>
        </w:numPr>
        <w:rPr>
          <w:lang w:val="en-US"/>
        </w:rPr>
      </w:pPr>
      <w:hyperlink r:id="rId13" w:history="1">
        <w:r w:rsidRPr="004B30A7">
          <w:rPr>
            <w:rStyle w:val="Hyperlink"/>
            <w:lang w:val="en-US"/>
          </w:rPr>
          <w:t>http://edu.makery.ch</w:t>
        </w:r>
      </w:hyperlink>
    </w:p>
    <w:p w:rsidR="00D938D7" w:rsidRPr="007815B9" w:rsidRDefault="00D938D7" w:rsidP="007815B9">
      <w:pPr>
        <w:pStyle w:val="KeinLeerraum"/>
        <w:rPr>
          <w:b/>
        </w:rPr>
      </w:pPr>
      <w:r w:rsidRPr="007815B9">
        <w:rPr>
          <w:b/>
        </w:rPr>
        <w:t>Links</w:t>
      </w:r>
      <w:r w:rsidR="00CE7FBD" w:rsidRPr="007815B9">
        <w:rPr>
          <w:b/>
        </w:rPr>
        <w:t xml:space="preserve"> zu Kara</w:t>
      </w:r>
      <w:r w:rsidRPr="007815B9">
        <w:rPr>
          <w:b/>
        </w:rPr>
        <w:t>:</w:t>
      </w:r>
    </w:p>
    <w:p w:rsidR="00B34F0E" w:rsidRPr="00B34F0E" w:rsidRDefault="00B34F0E" w:rsidP="00B34F0E">
      <w:pPr>
        <w:pStyle w:val="Listenabsatz"/>
        <w:numPr>
          <w:ilvl w:val="0"/>
          <w:numId w:val="2"/>
        </w:numPr>
        <w:rPr>
          <w:rStyle w:val="Hyperlink"/>
          <w:u w:val="none"/>
          <w:lang w:val="en-US"/>
        </w:rPr>
      </w:pPr>
      <w:r w:rsidRPr="00B34F0E">
        <w:rPr>
          <w:lang w:val="en-US"/>
        </w:rPr>
        <w:t>GameGridKara</w:t>
      </w:r>
      <w:r w:rsidR="00A76539" w:rsidRPr="00B34F0E">
        <w:rPr>
          <w:lang w:val="en-US"/>
        </w:rPr>
        <w:t xml:space="preserve">: </w:t>
      </w:r>
      <w:hyperlink r:id="rId14" w:history="1">
        <w:r w:rsidR="00A76539" w:rsidRPr="00B34F0E">
          <w:rPr>
            <w:rStyle w:val="Hyperlink"/>
            <w:lang w:val="en-US"/>
          </w:rPr>
          <w:t>http://www.swisseduc.ch/informatik/karatojava/</w:t>
        </w:r>
      </w:hyperlink>
      <w:r w:rsidR="000A6A4E" w:rsidRPr="00AF5A41">
        <w:rPr>
          <w:rStyle w:val="Hyperlink"/>
          <w:lang w:val="en-US"/>
        </w:rPr>
        <w:t>gamegridkara/</w:t>
      </w:r>
    </w:p>
    <w:p w:rsidR="00B34F0E" w:rsidRDefault="00B34F0E" w:rsidP="00B34F0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GreenfootKara: </w:t>
      </w:r>
      <w:hyperlink r:id="rId15" w:history="1">
        <w:r w:rsidRPr="004B30A7">
          <w:rPr>
            <w:rStyle w:val="Hyperlink"/>
            <w:lang w:val="en-US"/>
          </w:rPr>
          <w:t>http://www.swisseduc.ch/informatik/karatojava/greenfootkara/</w:t>
        </w:r>
      </w:hyperlink>
    </w:p>
    <w:p w:rsidR="00CE7FBD" w:rsidRDefault="00CE7FBD" w:rsidP="004F0061">
      <w:pPr>
        <w:pStyle w:val="Listenabsatz"/>
        <w:numPr>
          <w:ilvl w:val="0"/>
          <w:numId w:val="2"/>
        </w:numPr>
      </w:pPr>
      <w:r>
        <w:t xml:space="preserve">Arbeitsblätter und Übungen zu Kara: </w:t>
      </w:r>
      <w:hyperlink r:id="rId16" w:history="1">
        <w:r w:rsidRPr="00D95F53">
          <w:rPr>
            <w:rStyle w:val="Hyperlink"/>
          </w:rPr>
          <w:t>http://www.swisseduc.ch/informatik/karatojava/javakara/material/</w:t>
        </w:r>
      </w:hyperlink>
    </w:p>
    <w:p w:rsidR="00D42E3A" w:rsidRPr="007815B9" w:rsidRDefault="00D42E3A" w:rsidP="007815B9">
      <w:pPr>
        <w:pStyle w:val="KeinLeerraum"/>
        <w:rPr>
          <w:b/>
        </w:rPr>
      </w:pPr>
      <w:r w:rsidRPr="007815B9">
        <w:rPr>
          <w:b/>
        </w:rPr>
        <w:t xml:space="preserve">Links zu </w:t>
      </w:r>
      <w:r w:rsidR="00B34F0E">
        <w:rPr>
          <w:b/>
        </w:rPr>
        <w:t>JGameGrid</w:t>
      </w:r>
      <w:r w:rsidRPr="007815B9">
        <w:rPr>
          <w:b/>
        </w:rPr>
        <w:t>:</w:t>
      </w:r>
    </w:p>
    <w:p w:rsidR="00834624" w:rsidRDefault="00834624" w:rsidP="00834624">
      <w:pPr>
        <w:pStyle w:val="Listenabsatz"/>
        <w:numPr>
          <w:ilvl w:val="0"/>
          <w:numId w:val="2"/>
        </w:numPr>
      </w:pPr>
      <w:r>
        <w:t xml:space="preserve">Hauptseite von JGameGrid: </w:t>
      </w:r>
      <w:hyperlink r:id="rId17" w:history="1">
        <w:r w:rsidRPr="004B30A7">
          <w:rPr>
            <w:rStyle w:val="Hyperlink"/>
          </w:rPr>
          <w:t>http://www.gamegrid.ch</w:t>
        </w:r>
      </w:hyperlink>
    </w:p>
    <w:sectPr w:rsidR="00834624" w:rsidSect="0002209C">
      <w:headerReference w:type="default" r:id="rId18"/>
      <w:footerReference w:type="default" r:id="rId19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C55" w:rsidRDefault="00485C55" w:rsidP="0006793C">
      <w:pPr>
        <w:spacing w:after="0" w:line="240" w:lineRule="auto"/>
      </w:pPr>
      <w:r>
        <w:separator/>
      </w:r>
    </w:p>
  </w:endnote>
  <w:endnote w:type="continuationSeparator" w:id="0">
    <w:p w:rsidR="00485C55" w:rsidRDefault="00485C55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D21F9E" w:rsidRDefault="00D21F9E" w:rsidP="00D21F9E">
    <w:pPr>
      <w:pStyle w:val="Fuzeile"/>
      <w:rPr>
        <w:lang w:val="en-US"/>
      </w:rPr>
    </w:pPr>
    <w:r w:rsidRPr="00D21F9E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0D24DA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r w:rsidRPr="00D21F9E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/ </w:t>
    </w:r>
    <w:r w:rsidR="005B040C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GameGridKara</w:t>
    </w:r>
    <w:r w:rsidRPr="00D21F9E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v2.0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C55" w:rsidRDefault="00485C55" w:rsidP="0006793C">
      <w:pPr>
        <w:spacing w:after="0" w:line="240" w:lineRule="auto"/>
      </w:pPr>
      <w:r>
        <w:separator/>
      </w:r>
    </w:p>
  </w:footnote>
  <w:footnote w:type="continuationSeparator" w:id="0">
    <w:p w:rsidR="00485C55" w:rsidRDefault="00485C55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3B2508">
    <w:pPr>
      <w:pStyle w:val="Kopf-undFusszeile"/>
      <w:tabs>
        <w:tab w:val="clear" w:pos="6096"/>
        <w:tab w:val="left" w:pos="5245"/>
      </w:tabs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F01AE2" wp14:editId="66441316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154C56">
      <w:rPr>
        <w:rStyle w:val="Kopf-undFusszeileZchn"/>
        <w:i/>
        <w:iCs/>
      </w:rPr>
      <w:t xml:space="preserve">Anleitung </w:t>
    </w:r>
    <w:r w:rsidR="003B2508">
      <w:rPr>
        <w:rStyle w:val="Kopf-undFusszeileZchn"/>
        <w:i/>
        <w:iCs/>
      </w:rPr>
      <w:t xml:space="preserve">und Tipps </w:t>
    </w:r>
    <w:r w:rsidR="00154C56">
      <w:rPr>
        <w:rStyle w:val="Kopf-undFusszeileZchn"/>
        <w:i/>
        <w:iCs/>
      </w:rPr>
      <w:t>für Lehrpersonen</w:t>
    </w:r>
    <w:r w:rsidR="009948F2" w:rsidRPr="00CF1F46">
      <w:tab/>
    </w:r>
    <w:r w:rsidR="005B040C">
      <w:t>GameGridKara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450D8D">
      <w:t>4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9517BD"/>
    <w:multiLevelType w:val="hybridMultilevel"/>
    <w:tmpl w:val="D422D2A0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01223"/>
    <w:multiLevelType w:val="hybridMultilevel"/>
    <w:tmpl w:val="D4A2DDEE"/>
    <w:lvl w:ilvl="0" w:tplc="43DC9C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2870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EC3"/>
    <w:rsid w:val="00031001"/>
    <w:rsid w:val="00033363"/>
    <w:rsid w:val="000346BF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59FE"/>
    <w:rsid w:val="00057E8A"/>
    <w:rsid w:val="00060D56"/>
    <w:rsid w:val="000610CE"/>
    <w:rsid w:val="00061297"/>
    <w:rsid w:val="0006179E"/>
    <w:rsid w:val="00061B98"/>
    <w:rsid w:val="000627E9"/>
    <w:rsid w:val="00062BEB"/>
    <w:rsid w:val="000630F2"/>
    <w:rsid w:val="000640B8"/>
    <w:rsid w:val="00064289"/>
    <w:rsid w:val="00064C1A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0B34"/>
    <w:rsid w:val="00092AE0"/>
    <w:rsid w:val="00094E1D"/>
    <w:rsid w:val="00097F7F"/>
    <w:rsid w:val="000A1344"/>
    <w:rsid w:val="000A211B"/>
    <w:rsid w:val="000A47CE"/>
    <w:rsid w:val="000A4FE0"/>
    <w:rsid w:val="000A6A4E"/>
    <w:rsid w:val="000B2D6F"/>
    <w:rsid w:val="000B4150"/>
    <w:rsid w:val="000B62CE"/>
    <w:rsid w:val="000B7E8B"/>
    <w:rsid w:val="000C090D"/>
    <w:rsid w:val="000C1C2E"/>
    <w:rsid w:val="000C2B21"/>
    <w:rsid w:val="000C2BCF"/>
    <w:rsid w:val="000C39C8"/>
    <w:rsid w:val="000C5617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566F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2BEB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26722"/>
    <w:rsid w:val="001300BB"/>
    <w:rsid w:val="00132E9F"/>
    <w:rsid w:val="001331FC"/>
    <w:rsid w:val="00133A37"/>
    <w:rsid w:val="00133AD2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397"/>
    <w:rsid w:val="001477C8"/>
    <w:rsid w:val="00147FF5"/>
    <w:rsid w:val="0015273B"/>
    <w:rsid w:val="00152ED3"/>
    <w:rsid w:val="001539AF"/>
    <w:rsid w:val="00153E50"/>
    <w:rsid w:val="00154C56"/>
    <w:rsid w:val="001571A3"/>
    <w:rsid w:val="00157EA0"/>
    <w:rsid w:val="00160467"/>
    <w:rsid w:val="001638F8"/>
    <w:rsid w:val="001653F7"/>
    <w:rsid w:val="001660FB"/>
    <w:rsid w:val="00167065"/>
    <w:rsid w:val="00167DEF"/>
    <w:rsid w:val="00171621"/>
    <w:rsid w:val="001729C8"/>
    <w:rsid w:val="001735F3"/>
    <w:rsid w:val="00174B37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9C"/>
    <w:rsid w:val="001957D3"/>
    <w:rsid w:val="001961EB"/>
    <w:rsid w:val="0019622C"/>
    <w:rsid w:val="001A0521"/>
    <w:rsid w:val="001A0B5F"/>
    <w:rsid w:val="001A17EB"/>
    <w:rsid w:val="001A337D"/>
    <w:rsid w:val="001A407D"/>
    <w:rsid w:val="001A4947"/>
    <w:rsid w:val="001A5620"/>
    <w:rsid w:val="001A56A9"/>
    <w:rsid w:val="001A6304"/>
    <w:rsid w:val="001A66E4"/>
    <w:rsid w:val="001A67AC"/>
    <w:rsid w:val="001A7A62"/>
    <w:rsid w:val="001B0DE6"/>
    <w:rsid w:val="001B0E3D"/>
    <w:rsid w:val="001B1C16"/>
    <w:rsid w:val="001B2058"/>
    <w:rsid w:val="001B3661"/>
    <w:rsid w:val="001B552F"/>
    <w:rsid w:val="001B7FBA"/>
    <w:rsid w:val="001C541F"/>
    <w:rsid w:val="001C564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0357"/>
    <w:rsid w:val="001F1F56"/>
    <w:rsid w:val="001F2ADC"/>
    <w:rsid w:val="001F42DC"/>
    <w:rsid w:val="001F4805"/>
    <w:rsid w:val="001F64CE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5533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169C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BCE"/>
    <w:rsid w:val="00235CB2"/>
    <w:rsid w:val="00235F49"/>
    <w:rsid w:val="00236B37"/>
    <w:rsid w:val="00236F51"/>
    <w:rsid w:val="00240C10"/>
    <w:rsid w:val="002414BF"/>
    <w:rsid w:val="00242E8D"/>
    <w:rsid w:val="00242F7C"/>
    <w:rsid w:val="00245F8D"/>
    <w:rsid w:val="0024715E"/>
    <w:rsid w:val="002473E2"/>
    <w:rsid w:val="00251A84"/>
    <w:rsid w:val="002545C1"/>
    <w:rsid w:val="00254B06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5DDC"/>
    <w:rsid w:val="00266889"/>
    <w:rsid w:val="00267C6C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1A4"/>
    <w:rsid w:val="002C45F3"/>
    <w:rsid w:val="002C4705"/>
    <w:rsid w:val="002C4A41"/>
    <w:rsid w:val="002C6436"/>
    <w:rsid w:val="002C664F"/>
    <w:rsid w:val="002C6DB3"/>
    <w:rsid w:val="002C6DE7"/>
    <w:rsid w:val="002C7CA6"/>
    <w:rsid w:val="002D136A"/>
    <w:rsid w:val="002D5F22"/>
    <w:rsid w:val="002D6DE7"/>
    <w:rsid w:val="002D7E4A"/>
    <w:rsid w:val="002E290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67587"/>
    <w:rsid w:val="0036776B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29DB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2508"/>
    <w:rsid w:val="003B302F"/>
    <w:rsid w:val="003B515B"/>
    <w:rsid w:val="003B5C24"/>
    <w:rsid w:val="003B5E88"/>
    <w:rsid w:val="003C5068"/>
    <w:rsid w:val="003D0963"/>
    <w:rsid w:val="003D180A"/>
    <w:rsid w:val="003D1C23"/>
    <w:rsid w:val="003D54E7"/>
    <w:rsid w:val="003D5F8B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4FC8"/>
    <w:rsid w:val="00415250"/>
    <w:rsid w:val="00416B0C"/>
    <w:rsid w:val="00417475"/>
    <w:rsid w:val="004174BB"/>
    <w:rsid w:val="00422555"/>
    <w:rsid w:val="00423A1F"/>
    <w:rsid w:val="00426621"/>
    <w:rsid w:val="00427046"/>
    <w:rsid w:val="00427D3E"/>
    <w:rsid w:val="0043274D"/>
    <w:rsid w:val="00432B50"/>
    <w:rsid w:val="0043348B"/>
    <w:rsid w:val="00433733"/>
    <w:rsid w:val="00435077"/>
    <w:rsid w:val="004361F4"/>
    <w:rsid w:val="00441C26"/>
    <w:rsid w:val="00442DEF"/>
    <w:rsid w:val="00443251"/>
    <w:rsid w:val="00447D0C"/>
    <w:rsid w:val="004500C3"/>
    <w:rsid w:val="004509CB"/>
    <w:rsid w:val="00450D8B"/>
    <w:rsid w:val="00450D8D"/>
    <w:rsid w:val="00450F65"/>
    <w:rsid w:val="0045153C"/>
    <w:rsid w:val="00451C4A"/>
    <w:rsid w:val="0045252A"/>
    <w:rsid w:val="0045261F"/>
    <w:rsid w:val="00457665"/>
    <w:rsid w:val="00461546"/>
    <w:rsid w:val="00462F8C"/>
    <w:rsid w:val="00463710"/>
    <w:rsid w:val="00463763"/>
    <w:rsid w:val="00464C28"/>
    <w:rsid w:val="004659F1"/>
    <w:rsid w:val="0047050E"/>
    <w:rsid w:val="00473065"/>
    <w:rsid w:val="00473E85"/>
    <w:rsid w:val="004748F2"/>
    <w:rsid w:val="00474C8B"/>
    <w:rsid w:val="004767B7"/>
    <w:rsid w:val="004801E0"/>
    <w:rsid w:val="0048164B"/>
    <w:rsid w:val="00482058"/>
    <w:rsid w:val="00483A5D"/>
    <w:rsid w:val="00483DA8"/>
    <w:rsid w:val="00484C8C"/>
    <w:rsid w:val="00485C55"/>
    <w:rsid w:val="00486588"/>
    <w:rsid w:val="0048747A"/>
    <w:rsid w:val="004903D5"/>
    <w:rsid w:val="00490AAA"/>
    <w:rsid w:val="00491040"/>
    <w:rsid w:val="00492D77"/>
    <w:rsid w:val="00492F80"/>
    <w:rsid w:val="004937A7"/>
    <w:rsid w:val="00495BAF"/>
    <w:rsid w:val="004A146D"/>
    <w:rsid w:val="004A1817"/>
    <w:rsid w:val="004A2DDB"/>
    <w:rsid w:val="004A33B6"/>
    <w:rsid w:val="004A3E33"/>
    <w:rsid w:val="004A3FFA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0061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32F1"/>
    <w:rsid w:val="00514043"/>
    <w:rsid w:val="00515A77"/>
    <w:rsid w:val="005165CC"/>
    <w:rsid w:val="00516A8A"/>
    <w:rsid w:val="0051709F"/>
    <w:rsid w:val="00521420"/>
    <w:rsid w:val="00522043"/>
    <w:rsid w:val="005231AB"/>
    <w:rsid w:val="00524D4E"/>
    <w:rsid w:val="00525090"/>
    <w:rsid w:val="005251D9"/>
    <w:rsid w:val="005267CA"/>
    <w:rsid w:val="00527068"/>
    <w:rsid w:val="00527CB7"/>
    <w:rsid w:val="00533358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6919"/>
    <w:rsid w:val="0058757A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2551"/>
    <w:rsid w:val="005A3448"/>
    <w:rsid w:val="005A3B5A"/>
    <w:rsid w:val="005A4DF3"/>
    <w:rsid w:val="005A519D"/>
    <w:rsid w:val="005A54A3"/>
    <w:rsid w:val="005A617E"/>
    <w:rsid w:val="005A63AF"/>
    <w:rsid w:val="005A66C0"/>
    <w:rsid w:val="005B040C"/>
    <w:rsid w:val="005B1060"/>
    <w:rsid w:val="005B31DD"/>
    <w:rsid w:val="005B3401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1A22"/>
    <w:rsid w:val="005E25B0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0910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4B7E"/>
    <w:rsid w:val="00646FFE"/>
    <w:rsid w:val="00652205"/>
    <w:rsid w:val="00652254"/>
    <w:rsid w:val="006528E2"/>
    <w:rsid w:val="006539CE"/>
    <w:rsid w:val="006544A6"/>
    <w:rsid w:val="0065450D"/>
    <w:rsid w:val="00654E60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535"/>
    <w:rsid w:val="00670771"/>
    <w:rsid w:val="00672437"/>
    <w:rsid w:val="00672AD2"/>
    <w:rsid w:val="006738E4"/>
    <w:rsid w:val="00674EA5"/>
    <w:rsid w:val="0067614D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0BE0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1673A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3BA0"/>
    <w:rsid w:val="00735827"/>
    <w:rsid w:val="00736409"/>
    <w:rsid w:val="007368AC"/>
    <w:rsid w:val="0074467C"/>
    <w:rsid w:val="00751FE4"/>
    <w:rsid w:val="00752E1A"/>
    <w:rsid w:val="00753FCA"/>
    <w:rsid w:val="007542E3"/>
    <w:rsid w:val="00754307"/>
    <w:rsid w:val="0075535A"/>
    <w:rsid w:val="00761323"/>
    <w:rsid w:val="007613C6"/>
    <w:rsid w:val="00761604"/>
    <w:rsid w:val="00761783"/>
    <w:rsid w:val="00761FE4"/>
    <w:rsid w:val="00763203"/>
    <w:rsid w:val="00763C3C"/>
    <w:rsid w:val="00766775"/>
    <w:rsid w:val="00770137"/>
    <w:rsid w:val="00771B8C"/>
    <w:rsid w:val="00771FA1"/>
    <w:rsid w:val="007726B0"/>
    <w:rsid w:val="00774D48"/>
    <w:rsid w:val="00776D5F"/>
    <w:rsid w:val="007811A9"/>
    <w:rsid w:val="007815B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0B16"/>
    <w:rsid w:val="007A42D7"/>
    <w:rsid w:val="007A5FFF"/>
    <w:rsid w:val="007A6CDA"/>
    <w:rsid w:val="007A74FF"/>
    <w:rsid w:val="007A7A47"/>
    <w:rsid w:val="007A7BB7"/>
    <w:rsid w:val="007B119A"/>
    <w:rsid w:val="007B1B2D"/>
    <w:rsid w:val="007B1DA0"/>
    <w:rsid w:val="007B4EF7"/>
    <w:rsid w:val="007B568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2D0"/>
    <w:rsid w:val="007E4AD4"/>
    <w:rsid w:val="007E6D78"/>
    <w:rsid w:val="007F0859"/>
    <w:rsid w:val="007F1628"/>
    <w:rsid w:val="007F1809"/>
    <w:rsid w:val="007F5086"/>
    <w:rsid w:val="007F5BD6"/>
    <w:rsid w:val="007F6D88"/>
    <w:rsid w:val="007F70A7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579E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4624"/>
    <w:rsid w:val="008356ED"/>
    <w:rsid w:val="00840899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1CEB"/>
    <w:rsid w:val="00872766"/>
    <w:rsid w:val="0087279F"/>
    <w:rsid w:val="008742E4"/>
    <w:rsid w:val="00874466"/>
    <w:rsid w:val="00876E41"/>
    <w:rsid w:val="008771F0"/>
    <w:rsid w:val="00877F2B"/>
    <w:rsid w:val="00881B5F"/>
    <w:rsid w:val="00882672"/>
    <w:rsid w:val="00882DC6"/>
    <w:rsid w:val="0088438E"/>
    <w:rsid w:val="00891E8A"/>
    <w:rsid w:val="00893C00"/>
    <w:rsid w:val="0089425D"/>
    <w:rsid w:val="00894C4B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B40"/>
    <w:rsid w:val="008B4D69"/>
    <w:rsid w:val="008B5161"/>
    <w:rsid w:val="008B5594"/>
    <w:rsid w:val="008B6D6F"/>
    <w:rsid w:val="008B7108"/>
    <w:rsid w:val="008C0747"/>
    <w:rsid w:val="008C19AE"/>
    <w:rsid w:val="008C4677"/>
    <w:rsid w:val="008C54D1"/>
    <w:rsid w:val="008C600D"/>
    <w:rsid w:val="008D0BD0"/>
    <w:rsid w:val="008D0C80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5F7C"/>
    <w:rsid w:val="008F6498"/>
    <w:rsid w:val="008F7DC7"/>
    <w:rsid w:val="00900D91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14AC3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3342"/>
    <w:rsid w:val="00956B9F"/>
    <w:rsid w:val="00956CDA"/>
    <w:rsid w:val="00960D1C"/>
    <w:rsid w:val="00962923"/>
    <w:rsid w:val="00963404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9BB"/>
    <w:rsid w:val="00976DE4"/>
    <w:rsid w:val="00981330"/>
    <w:rsid w:val="00981CFC"/>
    <w:rsid w:val="00981E31"/>
    <w:rsid w:val="00982F9B"/>
    <w:rsid w:val="00983833"/>
    <w:rsid w:val="00985CB0"/>
    <w:rsid w:val="009876CF"/>
    <w:rsid w:val="00991603"/>
    <w:rsid w:val="00991B94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2D92"/>
    <w:rsid w:val="009A3645"/>
    <w:rsid w:val="009A4210"/>
    <w:rsid w:val="009A48AD"/>
    <w:rsid w:val="009A5737"/>
    <w:rsid w:val="009A5E13"/>
    <w:rsid w:val="009A5EA2"/>
    <w:rsid w:val="009A6909"/>
    <w:rsid w:val="009A6B3D"/>
    <w:rsid w:val="009A6DF4"/>
    <w:rsid w:val="009A6ECB"/>
    <w:rsid w:val="009B03F8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431"/>
    <w:rsid w:val="009F067F"/>
    <w:rsid w:val="009F10AA"/>
    <w:rsid w:val="009F2163"/>
    <w:rsid w:val="009F3940"/>
    <w:rsid w:val="009F4509"/>
    <w:rsid w:val="009F5EDC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1052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199"/>
    <w:rsid w:val="00A272E1"/>
    <w:rsid w:val="00A27D71"/>
    <w:rsid w:val="00A27F74"/>
    <w:rsid w:val="00A348C1"/>
    <w:rsid w:val="00A37079"/>
    <w:rsid w:val="00A3742A"/>
    <w:rsid w:val="00A417D4"/>
    <w:rsid w:val="00A41C98"/>
    <w:rsid w:val="00A4219D"/>
    <w:rsid w:val="00A425AE"/>
    <w:rsid w:val="00A44186"/>
    <w:rsid w:val="00A445B6"/>
    <w:rsid w:val="00A44B90"/>
    <w:rsid w:val="00A459AD"/>
    <w:rsid w:val="00A4668A"/>
    <w:rsid w:val="00A46B62"/>
    <w:rsid w:val="00A46E96"/>
    <w:rsid w:val="00A476B8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3F94"/>
    <w:rsid w:val="00A6411C"/>
    <w:rsid w:val="00A6738F"/>
    <w:rsid w:val="00A70584"/>
    <w:rsid w:val="00A71B16"/>
    <w:rsid w:val="00A73189"/>
    <w:rsid w:val="00A74154"/>
    <w:rsid w:val="00A74A3F"/>
    <w:rsid w:val="00A76539"/>
    <w:rsid w:val="00A77181"/>
    <w:rsid w:val="00A86E49"/>
    <w:rsid w:val="00A87266"/>
    <w:rsid w:val="00A87F0C"/>
    <w:rsid w:val="00A9078E"/>
    <w:rsid w:val="00A91DF4"/>
    <w:rsid w:val="00A92754"/>
    <w:rsid w:val="00A94B2C"/>
    <w:rsid w:val="00A955A5"/>
    <w:rsid w:val="00AA0FCD"/>
    <w:rsid w:val="00AA15DF"/>
    <w:rsid w:val="00AA22C8"/>
    <w:rsid w:val="00AA2D61"/>
    <w:rsid w:val="00AA35BF"/>
    <w:rsid w:val="00AA47BD"/>
    <w:rsid w:val="00AA54FB"/>
    <w:rsid w:val="00AA6508"/>
    <w:rsid w:val="00AA6716"/>
    <w:rsid w:val="00AB0006"/>
    <w:rsid w:val="00AB2236"/>
    <w:rsid w:val="00AB294C"/>
    <w:rsid w:val="00AB2B56"/>
    <w:rsid w:val="00AB2F4D"/>
    <w:rsid w:val="00AB33AA"/>
    <w:rsid w:val="00AB4267"/>
    <w:rsid w:val="00AB56BF"/>
    <w:rsid w:val="00AB7139"/>
    <w:rsid w:val="00AB71ED"/>
    <w:rsid w:val="00AC0A52"/>
    <w:rsid w:val="00AC15DA"/>
    <w:rsid w:val="00AC252E"/>
    <w:rsid w:val="00AC5BC6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30F"/>
    <w:rsid w:val="00AF0AC3"/>
    <w:rsid w:val="00AF4C38"/>
    <w:rsid w:val="00AF5A41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4F0E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467D9"/>
    <w:rsid w:val="00B50F98"/>
    <w:rsid w:val="00B536B1"/>
    <w:rsid w:val="00B554D4"/>
    <w:rsid w:val="00B55CF8"/>
    <w:rsid w:val="00B55D0D"/>
    <w:rsid w:val="00B55EFF"/>
    <w:rsid w:val="00B57610"/>
    <w:rsid w:val="00B6032F"/>
    <w:rsid w:val="00B64A1E"/>
    <w:rsid w:val="00B64BDA"/>
    <w:rsid w:val="00B652DE"/>
    <w:rsid w:val="00B65395"/>
    <w:rsid w:val="00B658EB"/>
    <w:rsid w:val="00B668A4"/>
    <w:rsid w:val="00B67CE5"/>
    <w:rsid w:val="00B710E2"/>
    <w:rsid w:val="00B729DA"/>
    <w:rsid w:val="00B72D56"/>
    <w:rsid w:val="00B77644"/>
    <w:rsid w:val="00B80DD1"/>
    <w:rsid w:val="00B814B3"/>
    <w:rsid w:val="00B81E0F"/>
    <w:rsid w:val="00B8206A"/>
    <w:rsid w:val="00B839AE"/>
    <w:rsid w:val="00B839F9"/>
    <w:rsid w:val="00B85823"/>
    <w:rsid w:val="00B85E77"/>
    <w:rsid w:val="00B86587"/>
    <w:rsid w:val="00B90C2D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3B8"/>
    <w:rsid w:val="00BA04B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231"/>
    <w:rsid w:val="00BC2D4E"/>
    <w:rsid w:val="00BC5DBF"/>
    <w:rsid w:val="00BC63C5"/>
    <w:rsid w:val="00BD0329"/>
    <w:rsid w:val="00BD3025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9F7"/>
    <w:rsid w:val="00BF4435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1F4B"/>
    <w:rsid w:val="00C321FE"/>
    <w:rsid w:val="00C32751"/>
    <w:rsid w:val="00C35742"/>
    <w:rsid w:val="00C40015"/>
    <w:rsid w:val="00C40C48"/>
    <w:rsid w:val="00C41D73"/>
    <w:rsid w:val="00C4233C"/>
    <w:rsid w:val="00C43094"/>
    <w:rsid w:val="00C4558E"/>
    <w:rsid w:val="00C46D1C"/>
    <w:rsid w:val="00C473AC"/>
    <w:rsid w:val="00C4760B"/>
    <w:rsid w:val="00C47B8D"/>
    <w:rsid w:val="00C50147"/>
    <w:rsid w:val="00C5058C"/>
    <w:rsid w:val="00C50FE7"/>
    <w:rsid w:val="00C5186B"/>
    <w:rsid w:val="00C56BF5"/>
    <w:rsid w:val="00C577D9"/>
    <w:rsid w:val="00C62832"/>
    <w:rsid w:val="00C639F0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4F5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4E6E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798"/>
    <w:rsid w:val="00CB583D"/>
    <w:rsid w:val="00CB5FFF"/>
    <w:rsid w:val="00CB67E5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23A2"/>
    <w:rsid w:val="00CE5A10"/>
    <w:rsid w:val="00CE6912"/>
    <w:rsid w:val="00CE740A"/>
    <w:rsid w:val="00CE7FBD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0416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64BB"/>
    <w:rsid w:val="00D16AB8"/>
    <w:rsid w:val="00D1712F"/>
    <w:rsid w:val="00D21F9E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2088"/>
    <w:rsid w:val="00D42E3A"/>
    <w:rsid w:val="00D44EF4"/>
    <w:rsid w:val="00D45B6E"/>
    <w:rsid w:val="00D45D9E"/>
    <w:rsid w:val="00D47086"/>
    <w:rsid w:val="00D470B0"/>
    <w:rsid w:val="00D4730D"/>
    <w:rsid w:val="00D4756F"/>
    <w:rsid w:val="00D4764D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0417"/>
    <w:rsid w:val="00D934F6"/>
    <w:rsid w:val="00D938D7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A75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ADE"/>
    <w:rsid w:val="00DC6DE5"/>
    <w:rsid w:val="00DD0501"/>
    <w:rsid w:val="00DD42C1"/>
    <w:rsid w:val="00DD4693"/>
    <w:rsid w:val="00DD63AC"/>
    <w:rsid w:val="00DE015E"/>
    <w:rsid w:val="00DE019A"/>
    <w:rsid w:val="00DE1592"/>
    <w:rsid w:val="00DE21C9"/>
    <w:rsid w:val="00DE2A2E"/>
    <w:rsid w:val="00DE332A"/>
    <w:rsid w:val="00DE6869"/>
    <w:rsid w:val="00DE7A6A"/>
    <w:rsid w:val="00DF1EAB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2F4B"/>
    <w:rsid w:val="00E23625"/>
    <w:rsid w:val="00E24249"/>
    <w:rsid w:val="00E253B5"/>
    <w:rsid w:val="00E2550C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3E98"/>
    <w:rsid w:val="00E671E3"/>
    <w:rsid w:val="00E67855"/>
    <w:rsid w:val="00E70076"/>
    <w:rsid w:val="00E70720"/>
    <w:rsid w:val="00E707D1"/>
    <w:rsid w:val="00E74607"/>
    <w:rsid w:val="00E757F1"/>
    <w:rsid w:val="00E76DA4"/>
    <w:rsid w:val="00E77021"/>
    <w:rsid w:val="00E81466"/>
    <w:rsid w:val="00E824B7"/>
    <w:rsid w:val="00E8315B"/>
    <w:rsid w:val="00E83E2C"/>
    <w:rsid w:val="00E84227"/>
    <w:rsid w:val="00E90218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1DEF"/>
    <w:rsid w:val="00EC220A"/>
    <w:rsid w:val="00EC44F4"/>
    <w:rsid w:val="00EC507C"/>
    <w:rsid w:val="00EC5468"/>
    <w:rsid w:val="00EC7932"/>
    <w:rsid w:val="00ED07B6"/>
    <w:rsid w:val="00ED0A7E"/>
    <w:rsid w:val="00ED1F70"/>
    <w:rsid w:val="00ED25B7"/>
    <w:rsid w:val="00ED2D08"/>
    <w:rsid w:val="00ED3931"/>
    <w:rsid w:val="00ED3AE1"/>
    <w:rsid w:val="00ED401B"/>
    <w:rsid w:val="00ED4B27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E7274"/>
    <w:rsid w:val="00EF17BA"/>
    <w:rsid w:val="00EF2549"/>
    <w:rsid w:val="00EF25C6"/>
    <w:rsid w:val="00EF5118"/>
    <w:rsid w:val="00EF6EFA"/>
    <w:rsid w:val="00F0035F"/>
    <w:rsid w:val="00F02681"/>
    <w:rsid w:val="00F033BD"/>
    <w:rsid w:val="00F047C5"/>
    <w:rsid w:val="00F05A82"/>
    <w:rsid w:val="00F05EEE"/>
    <w:rsid w:val="00F07B0E"/>
    <w:rsid w:val="00F1132D"/>
    <w:rsid w:val="00F11657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3DF"/>
    <w:rsid w:val="00F54C31"/>
    <w:rsid w:val="00F555F4"/>
    <w:rsid w:val="00F56586"/>
    <w:rsid w:val="00F565E4"/>
    <w:rsid w:val="00F60B43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2DF1"/>
    <w:rsid w:val="00F837FA"/>
    <w:rsid w:val="00F84245"/>
    <w:rsid w:val="00F850D8"/>
    <w:rsid w:val="00F90A19"/>
    <w:rsid w:val="00F91CBB"/>
    <w:rsid w:val="00F91DE9"/>
    <w:rsid w:val="00F91E56"/>
    <w:rsid w:val="00F923E7"/>
    <w:rsid w:val="00F929F1"/>
    <w:rsid w:val="00F94308"/>
    <w:rsid w:val="00F94499"/>
    <w:rsid w:val="00F9517A"/>
    <w:rsid w:val="00F9720C"/>
    <w:rsid w:val="00FA0B73"/>
    <w:rsid w:val="00FA209F"/>
    <w:rsid w:val="00FA3D25"/>
    <w:rsid w:val="00FA44D6"/>
    <w:rsid w:val="00FA5031"/>
    <w:rsid w:val="00FB28A6"/>
    <w:rsid w:val="00FB2FF5"/>
    <w:rsid w:val="00FB31BC"/>
    <w:rsid w:val="00FB427E"/>
    <w:rsid w:val="00FB68DF"/>
    <w:rsid w:val="00FB7871"/>
    <w:rsid w:val="00FB7B8D"/>
    <w:rsid w:val="00FC0B23"/>
    <w:rsid w:val="00FC217B"/>
    <w:rsid w:val="00FC238C"/>
    <w:rsid w:val="00FC3218"/>
    <w:rsid w:val="00FC3454"/>
    <w:rsid w:val="00FC3CC0"/>
    <w:rsid w:val="00FC4D3F"/>
    <w:rsid w:val="00FC6070"/>
    <w:rsid w:val="00FC63B7"/>
    <w:rsid w:val="00FC656D"/>
    <w:rsid w:val="00FC7C3E"/>
    <w:rsid w:val="00FD0833"/>
    <w:rsid w:val="00FD12AF"/>
    <w:rsid w:val="00FD6027"/>
    <w:rsid w:val="00FD6558"/>
    <w:rsid w:val="00FD7848"/>
    <w:rsid w:val="00FE008D"/>
    <w:rsid w:val="00FE0337"/>
    <w:rsid w:val="00FE1432"/>
    <w:rsid w:val="00FE4142"/>
    <w:rsid w:val="00FE6D90"/>
    <w:rsid w:val="00FE7098"/>
    <w:rsid w:val="00FE7925"/>
    <w:rsid w:val="00FE7AE3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F25C6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F25C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du.makery.ch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gamegrid.c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wisseduc.ch/informatik/karatojava/javakara/materia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www.swisseduc.ch/informatik/karatojava/greenfootkara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wisseduc.ch/informatik/karatojava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okumente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B79788-B38C-4723-9711-DC1375B72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1020</Words>
  <Characters>6432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690</cp:revision>
  <cp:lastPrinted>2011-02-21T14:55:00Z</cp:lastPrinted>
  <dcterms:created xsi:type="dcterms:W3CDTF">2010-08-28T19:53:00Z</dcterms:created>
  <dcterms:modified xsi:type="dcterms:W3CDTF">2012-10-01T18:16:00Z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