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r w:rsidR="00D417BB">
        <w:rPr>
          <w:sz w:val="44"/>
        </w:rPr>
        <w:t>Sokoban</w:t>
      </w:r>
      <w:r w:rsidR="00344BDE">
        <w:rPr>
          <w:sz w:val="44"/>
        </w:rPr>
        <w:t xml:space="preserve"> (</w:t>
      </w:r>
      <w:r w:rsidR="00AF6966">
        <w:rPr>
          <w:sz w:val="44"/>
        </w:rPr>
        <w:t>Lösungen</w:t>
      </w:r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>public class MyKara</w:t>
      </w:r>
      <w:r w:rsidR="00356FE9">
        <w:rPr>
          <w:lang w:val="en-GB"/>
        </w:rPr>
        <w:t>Sokoban</w:t>
      </w:r>
      <w:r w:rsidRPr="0014146D">
        <w:rPr>
          <w:lang w:val="en-GB"/>
        </w:rPr>
        <w:t xml:space="preserve"> extends KaraSokoban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 xml:space="preserve">    int counter = 0;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act()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String key = getKey();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(key.equals("right"))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setDirectionRight();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(key.equals("down"))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setDirectionDown();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(key.equals("left"))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setDirectionLeft();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tryToMove();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(key.equals("up")) {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C57FA">
        <w:t>setDirectionUp();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</w:r>
      <w:r w:rsidRPr="001C57FA">
        <w:tab/>
      </w:r>
      <w:r w:rsidRPr="001C57FA">
        <w:tab/>
        <w:t>tryToMove();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</w:r>
      <w:r w:rsidRPr="001C57FA">
        <w:tab/>
        <w:t>}</w:t>
      </w: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  <w:t>}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Pr="001C57FA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1C57FA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C57FA">
        <w:tab/>
        <w:t>/**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Kara macht einen Schritt. Diese Methode schaut zuerst, ob sich Kara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bewegen kann oder ob er zuerst noch einen Pilz schieben muss.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</w:r>
      <w:r w:rsidRPr="0014146D">
        <w:rPr>
          <w:lang w:val="en-GB"/>
        </w:rPr>
        <w:t>public void tryToMove()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(!treeFront())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(mushroomFront())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(canPushMushroom())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 else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move();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counter++;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setNumberOfMoves(counter);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if (testLevelComplete()) {</w:t>
      </w:r>
    </w:p>
    <w:p w:rsidR="0014146D" w:rsidRPr="008E038C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8E038C">
        <w:t>saveHighscore();</w:t>
      </w:r>
    </w:p>
    <w:p w:rsidR="0014146D" w:rsidRPr="008E038C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E038C">
        <w:tab/>
      </w:r>
      <w:r w:rsidRPr="008E038C">
        <w:tab/>
      </w:r>
      <w:r w:rsidRPr="008E038C">
        <w:tab/>
      </w:r>
      <w:r w:rsidRPr="008E038C">
        <w:tab/>
        <w:t>levelComplete();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8E038C">
        <w:tab/>
      </w:r>
      <w:r w:rsidRPr="008E038C">
        <w:tab/>
      </w:r>
      <w:r w:rsidRPr="008E038C">
        <w:tab/>
      </w:r>
      <w:r w:rsidRPr="007C7FA4">
        <w:t>}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7C7FA4">
        <w:tab/>
      </w:r>
      <w:r w:rsidRPr="007C7FA4">
        <w:tab/>
        <w:t>}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7C7FA4">
        <w:tab/>
        <w:t>}</w:t>
      </w: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Pr="007C7FA4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C57FA" w:rsidRPr="007C7FA4" w:rsidRDefault="001C57FA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14146D" w:rsidRPr="007C7FA4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7C7FA4">
        <w:tab/>
        <w:t>/**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4146D">
        <w:tab/>
        <w:t xml:space="preserve"> * Diese Methode behandelt das Speichern der Highscore.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tab/>
        <w:t xml:space="preserve"> </w:t>
      </w:r>
      <w:r w:rsidRPr="0014146D">
        <w:rPr>
          <w:lang w:val="en-GB"/>
        </w:rPr>
        <w:t>*/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void saveHighscore()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// Test if it is in the top 3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if (isHighscoreTop3(counter))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// Is in top 3 --&gt; add it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</w:r>
      <w:r w:rsidRPr="0014146D">
        <w:rPr>
          <w:lang w:val="en-GB"/>
        </w:rPr>
        <w:tab/>
        <w:t>addHighscoreEntry(counter);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}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  <w:t>public static void main(String[] args) {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GameScreen game = new GameScreen("Levels.txt",</w:t>
      </w:r>
      <w:r>
        <w:rPr>
          <w:lang w:val="en-GB"/>
        </w:rPr>
        <w:t xml:space="preserve"> M</w:t>
      </w:r>
      <w:r w:rsidR="00F130D2">
        <w:rPr>
          <w:lang w:val="en-GB"/>
        </w:rPr>
        <w:t>yKara</w:t>
      </w:r>
      <w:r w:rsidR="007C7FA4">
        <w:rPr>
          <w:lang w:val="en-GB"/>
        </w:rPr>
        <w:t>Sokoban</w:t>
      </w:r>
      <w:r w:rsidRPr="0014146D">
        <w:rPr>
          <w:lang w:val="en-GB"/>
        </w:rPr>
        <w:t>.class);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game.setDeveloperMode(false);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game.setHighscoreEnabled(true);</w:t>
      </w:r>
    </w:p>
    <w:p w:rsidR="0014146D" w:rsidRP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4146D">
        <w:rPr>
          <w:lang w:val="en-GB"/>
        </w:rPr>
        <w:tab/>
      </w:r>
      <w:r w:rsidRPr="0014146D">
        <w:rPr>
          <w:lang w:val="en-GB"/>
        </w:rPr>
        <w:tab/>
        <w:t>game.show();</w:t>
      </w:r>
    </w:p>
    <w:p w:rsidR="0014146D" w:rsidRDefault="0014146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>
        <w:rPr>
          <w:lang w:val="en-GB"/>
        </w:rPr>
        <w:tab/>
        <w:t>}</w:t>
      </w:r>
    </w:p>
    <w:p w:rsidR="00EC6BB2" w:rsidRPr="0014146D" w:rsidRDefault="00851E7D" w:rsidP="0014146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851E7D">
        <w:rPr>
          <w:lang w:val="en-GB"/>
        </w:rPr>
        <w:t>}</w:t>
      </w:r>
    </w:p>
    <w:sectPr w:rsidR="00EC6BB2" w:rsidRPr="0014146D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A38" w:rsidRDefault="00EE7A38" w:rsidP="0006793C">
      <w:pPr>
        <w:spacing w:after="0" w:line="240" w:lineRule="auto"/>
      </w:pPr>
      <w:r>
        <w:separator/>
      </w:r>
    </w:p>
  </w:endnote>
  <w:endnote w:type="continuationSeparator" w:id="0">
    <w:p w:rsidR="00EE7A38" w:rsidRDefault="00EE7A3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1F1CB0" w:rsidRDefault="001F1CB0" w:rsidP="001F1CB0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1F1CB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1F1CB0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1F1CB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A38" w:rsidRDefault="00EE7A38" w:rsidP="0006793C">
      <w:pPr>
        <w:spacing w:after="0" w:line="240" w:lineRule="auto"/>
      </w:pPr>
      <w:r>
        <w:separator/>
      </w:r>
    </w:p>
  </w:footnote>
  <w:footnote w:type="continuationSeparator" w:id="0">
    <w:p w:rsidR="00EE7A38" w:rsidRDefault="00EE7A3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1F1CB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886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5CD7"/>
    <w:rsid w:val="001263E1"/>
    <w:rsid w:val="00126BA1"/>
    <w:rsid w:val="001300BB"/>
    <w:rsid w:val="001304CD"/>
    <w:rsid w:val="001331FC"/>
    <w:rsid w:val="00133A37"/>
    <w:rsid w:val="001356C4"/>
    <w:rsid w:val="0014142D"/>
    <w:rsid w:val="0014146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7FA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CB0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6FF6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8E3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56FE9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5D8A"/>
    <w:rsid w:val="007C6F7B"/>
    <w:rsid w:val="007C7434"/>
    <w:rsid w:val="007C7FA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1D8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8C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08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A81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680A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3F6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AF765B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387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A64CF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57763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1BA7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E7A38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0D2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975C5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14349-68F8-4ECC-962B-0D86D095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616</cp:revision>
  <cp:lastPrinted>2011-03-07T23:07:00Z</cp:lastPrinted>
  <dcterms:created xsi:type="dcterms:W3CDTF">2010-08-28T19:53:00Z</dcterms:created>
  <dcterms:modified xsi:type="dcterms:W3CDTF">2012-10-01T21:27:00Z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