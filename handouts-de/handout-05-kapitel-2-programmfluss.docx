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Default="00FC796D" w:rsidP="00471303">
      <w:r w:rsidRPr="00FC796D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6BB71A7" wp14:editId="100410BA">
                <wp:simplePos x="0" y="0"/>
                <wp:positionH relativeFrom="column">
                  <wp:posOffset>243205</wp:posOffset>
                </wp:positionH>
                <wp:positionV relativeFrom="paragraph">
                  <wp:posOffset>530860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FC796D" w:rsidRDefault="00FC796D" w:rsidP="00FC796D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6" o:spid="_x0000_s1032" style="position:absolute;margin-left:19.15pt;margin-top:41.8pt;width:445.45pt;height:268.9pt;z-index:251697152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">
                <v:roundrect id="Abgerundetes Rechteck 26" o:spid="_x0000_s1033" style="position:absolute;left:20035;top:2257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bd+MMA&#10;AADbAAAADwAAAGRycy9kb3ducmV2LnhtbESP0YrCMBRE3wX/IdwFX2RNK+hK11REFBTZh9V+wKW5&#10;25Y2N6WJtv69EYR9HGbmDLPeDKYRd+pcZVlBPItAEOdWV1woyK6HzxUI55E1NpZJwYMcbNLxaI2J&#10;tj3/0v3iCxEg7BJUUHrfJlK6vCSDbmZb4uD92c6gD7IrpO6wD3DTyHkULaXBisNCiS3tSsrry80o&#10;ONIw3WfnOD588aK6/ZyynopaqcnHsP0G4Wnw/+F3+6gVzJfw+hJ+gE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bd+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E6KMQAAADbAAAADwAAAGRycy9kb3ducmV2LnhtbESPX2vCMBTF3wf7DuEKvoyZzgc7qlFE&#10;GAhS2XTs+dLcNsXmpjRZW/30Rhjs8XD+/DirzWgb0VPna8cK3mYJCOLC6ZorBd/nj9d3ED4ga2wc&#10;k4Iredisn59WmGk38Bf1p1CJOMI+QwUmhDaT0heGLPqZa4mjV7rOYoiyq6TucIjjtpHzJFlIizVH&#10;gsGWdoaKy+nXRgiXB2Nu5fmQfu5+8vwq9y9HqdR0Mm6XIAKN4T/8195rBfMUHl/i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oTooxAAAANsAAAAPAAAAAAAAAAAA&#10;AAAAAKECAABkcnMvZG93bnJldi54bWxQSwUGAAAAAAQABAD5AAAAkg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28" o:spid="_x0000_s1035" type="#_x0000_t110" style="position:absolute;left:15405;top:9851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gMAA&#10;AADbAAAADwAAAGRycy9kb3ducmV2LnhtbERPz2vCMBS+D/wfwhO8DE3mQaQaRewGenNVEG+P5tmW&#10;Ni+1yWr33y+HgceP7/d6O9hG9NT5yrGGj5kCQZw7U3Gh4XL+mi5B+IBssHFMGn7Jw3YzeltjYtyT&#10;v6nPQiFiCPsENZQhtImUPi/Jop+5ljhyd9dZDBF2hTQdPmO4beRcqYW0WHFsKLGlfUl5nf1YDX2b&#10;qoe/ZkeSt8/3VB1UeqprrSfjYbcCEWgIL/G/+2A0zOPY+CX+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OgJgMAAAADbAAAADwAAAAAAAAAAAAAAAACYAgAAZHJzL2Rvd25y&#10;ZXYueG1sUEsFBgAAAAAEAAQA9QAAAIUDAAAAAA==&#10;" fillcolor="white [3201]" strokecolor="black [3200]" strokeweight="2pt">
                  <v:textbox inset="0,0,0,0"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oRkMIAAADbAAAADwAAAGRycy9kb3ducmV2LnhtbERPy2rCQBTdF/oPwxW6qxMtShodRQqW&#10;QgVJbKDLS+aapM3cCZlpHn/vLIQuD+e93Y+mET11rrasYDGPQBAXVtdcKvi6HJ9jEM4ja2wsk4KJ&#10;HOx3jw9bTLQdOKU+86UIIewSVFB53yZSuqIig25uW+LAXW1n0AfYlVJ3OIRw08hlFK2lwZpDQ4Ut&#10;vVVU/GZ/RoF/vZw/v/NW6lU+/eTyEKfZ+0mpp9l42IDwNPp/8d39oRW8hPXhS/gBcn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oRkMIAAADbAAAADwAAAAAAAAAAAAAA&#10;AAChAgAAZHJzL2Rvd25yZXYueG1sUEsFBgAAAAAEAAQA+QAAAJADAAAAAA==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HhMMA&#10;AADbAAAADwAAAGRycy9kb3ducmV2LnhtbESPQYvCMBSE78L+h/AWvGmqgr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jHhMMAAADbAAAADwAAAAAAAAAAAAAAAACYAgAAZHJzL2Rv&#10;d25yZXYueG1sUEsFBgAAAAAEAAQA9QAAAIgDAAAAAA=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ZWc8MAAADbAAAADwAAAGRycy9kb3ducmV2LnhtbESPQWvCQBSE7wX/w/IEb3VjpSKpq9RC&#10;0lw1gtdH9jUJzb6Nu2uS9td3C4Ueh5n5htkdJtOJgZxvLStYLRMQxJXVLdcKLmX2uAXhA7LGzjIp&#10;+CIPh/3sYYeptiOfaDiHWkQI+xQVNCH0qZS+asigX9qeOHof1hkMUbpaaodjhJtOPiXJRhpsOS40&#10;2NNbQ9Xn+W4U8O07J/2erwpXlMfTdZNnzz5XajGfXl9ABJrCf/ivXWgF6zX8fok/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WVnPDAAAA2wAAAA8AAAAAAAAAAAAA&#10;AAAAoQIAAGRycy9kb3ducmV2LnhtbFBLBQYAAAAABAAEAPkAAACRAwAAAAA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3VUsQA&#10;AADbAAAADwAAAGRycy9kb3ducmV2LnhtbESP0WrCQBRE3wX/YbkFX6RuYklbUlcRMZAifajNB1yy&#10;t0kwezdk1yT+vVso+DjMzBlms5tMKwbqXWNZQbyKQBCXVjdcKSh+sud3EM4ja2wtk4IbOdht57MN&#10;ptqO/E3D2VciQNilqKD2vkuldGVNBt3KdsTB+7W9QR9kX0nd4xjgppXrKHqVBhsOCzV2dKipvJyv&#10;RkFO0/JYnOI4e+OkuX59FiNVF6UWT9P+A4SnyT/C/+1cK3hJ4O9L+AFy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1VLEAAAA2wAAAA8AAAAAAAAAAAAAAAAAmAIAAGRycy9k&#10;b3ducmV2LnhtbFBLBQYAAAAABAAEAPUAAACJAwAAAAA=&#10;" fillcolor="white [3201]" strokecolor="black [3200]" strokeweight="2pt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HRW8QAAADbAAAADwAAAGRycy9kb3ducmV2LnhtbESPQWvCQBSE74L/YXmF3nTTFtIYXUUq&#10;BVEQjR48PrLPJG32bZpdNf57Vyh4HGbmG2Yy60wtLtS6yrKCt2EEgji3uuJCwWH/PUhAOI+ssbZM&#10;Cm7kYDbt9yaYanvlHV0yX4gAYZeigtL7JpXS5SUZdEPbEAfvZFuDPsi2kLrFa4CbWr5HUSwNVhwW&#10;Smzoq6T8NzsbBcleVj9J8rnYruPVaPF3tHLTHJV6fenmYxCeOv8M/7eXWsFHDI8v4QfI6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cdFbxAAAANsAAAAPAAAAAAAAAAAA&#10;AAAAAKECAABkcnMvZG93bnJldi54bWxQSwUGAAAAAAQABAD5AAAAkgMAAAAA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zV58IAAADbAAAADwAAAGRycy9kb3ducmV2LnhtbESP0WoCMRRE3wv+Q7iCbzWrltquRhFB&#10;8cEV1H7AJbndXdzcLEnU9e8bQejjMDNnmPmys424kQ+1YwWjYQaCWDtTc6ng57x5/wIRIrLBxjEp&#10;eFCA5aL3NsfcuDsf6XaKpUgQDjkqqGJscymDrshiGLqWOHm/zluMSfpSGo/3BLeNHGfZp7RYc1qo&#10;sKV1RfpyuloF272d6lExdt96J32x74ri8GGUGvS71QxEpC7+h1/tnVEwmcLzS/o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jzV58IAAADbAAAADwAAAAAAAAAAAAAA&#10;AAChAgAAZHJzL2Rvd25yZXYueG1sUEsFBgAAAAAEAAQA+QAAAJADAAAAAA==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46ob8AAADbAAAADwAAAGRycy9kb3ducmV2LnhtbERPy4rCMBTdC/5DuMLsNPWBSMcoRRBE&#10;ZjMqwuwuzZ2kTHNTm2jr308WgsvDea+3vavFg9pQeVYwnWQgiEuvKzYKLuf9eAUiRGSNtWdS8KQA&#10;281wsMZc+46/6XGKRqQQDjkqsDE2uZShtOQwTHxDnLhf3zqMCbZG6ha7FO5qOcuypXRYcWqw2NDO&#10;Uvl3ujsFxQJ/uuJsjqW5LvzXjJb2qW9KfYz64hNEpD6+xS/3QSuYp7H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V46ob8AAADbAAAADwAAAAAAAAAAAAAAAACh&#10;AgAAZHJzL2Rvd25yZXYueG1sUEsFBgAAAAAEAAQA+QAAAI0DAAAAAA==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FC796D" w:rsidRDefault="00FC796D" w:rsidP="00FC796D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/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</w:t>
      </w:r>
      <w:r w:rsidR="00A84F80">
        <w:t xml:space="preserve">e verfügbaren Methoden von Kara. Rufen Sie am Schluss die Methode </w:t>
      </w:r>
      <w:r w:rsidR="00A84F80" w:rsidRPr="00A84F80">
        <w:rPr>
          <w:rFonts w:ascii="Courier New" w:hAnsi="Courier New" w:cs="Courier New"/>
          <w:b/>
        </w:rPr>
        <w:t>stop()</w:t>
      </w:r>
      <w:r w:rsidR="00A84F80">
        <w:t xml:space="preserve"> auf, damit das Programm stoppt.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7B59D4" w:rsidRDefault="00DC361D">
      <w:r>
        <w:rPr>
          <w:noProof/>
          <w:lang w:eastAsia="de-CH" w:bidi="ar-SA"/>
        </w:rPr>
        <w:drawing>
          <wp:inline distT="0" distB="0" distL="0" distR="0" wp14:anchorId="44A7B93F">
            <wp:extent cx="4403562" cy="4594577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34" cy="4596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C21438" w:rsidP="00C21438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7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C21438" w:rsidRDefault="00C21438" w:rsidP="00C21438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F740E" w:rsidRDefault="00471303" w:rsidP="006F740E">
      <w:pPr>
        <w:pStyle w:val="Quellcode"/>
        <w:ind w:right="7228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>)</w:t>
      </w:r>
      <w:r w:rsidR="006F740E">
        <w:t xml:space="preserve"> {</w:t>
      </w:r>
    </w:p>
    <w:p w:rsidR="00471303" w:rsidRDefault="00C21438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81A08" wp14:editId="229B4880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C21438" w:rsidRDefault="00C21438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8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C21438" w:rsidRPr="00C21438" w:rsidRDefault="00C21438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D82923" w:rsidRDefault="00D82923" w:rsidP="006F740E">
      <w:pPr>
        <w:pStyle w:val="Quellcode"/>
        <w:ind w:right="7228"/>
      </w:pPr>
      <w:r>
        <w:tab/>
      </w:r>
      <w:r w:rsidR="00284683">
        <w:t>turnLeft()</w:t>
      </w:r>
      <w:r w:rsidR="002440D9">
        <w:t>;</w:t>
      </w:r>
    </w:p>
    <w:p w:rsidR="006F740E" w:rsidRDefault="006F740E" w:rsidP="006F740E">
      <w:pPr>
        <w:pStyle w:val="Quellcode"/>
        <w:ind w:right="7228"/>
      </w:pPr>
    </w:p>
    <w:p w:rsidR="006F740E" w:rsidRDefault="00471303" w:rsidP="006F740E">
      <w:pPr>
        <w:pStyle w:val="Quellcode"/>
        <w:ind w:right="7228"/>
      </w:pPr>
      <w:r>
        <w:t>}</w:t>
      </w:r>
      <w:r w:rsidR="006F740E">
        <w:t xml:space="preserve"> </w:t>
      </w:r>
      <w:r w:rsidRPr="00FD34A3">
        <w:rPr>
          <w:b/>
        </w:rPr>
        <w:t>else</w:t>
      </w:r>
      <w:r w:rsidR="006F740E">
        <w:rPr>
          <w:b/>
        </w:rPr>
        <w:t xml:space="preserve"> </w:t>
      </w:r>
      <w:r>
        <w:t>{</w:t>
      </w:r>
    </w:p>
    <w:p w:rsidR="006F740E" w:rsidRDefault="006F740E" w:rsidP="006F740E">
      <w:pPr>
        <w:pStyle w:val="Quellcode"/>
        <w:ind w:right="7228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DDA80" wp14:editId="60044760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C21438" w:rsidRDefault="00A51A06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9" type="#_x0000_t47" style="position:absolute;margin-left:217.35pt;margin-top:1.6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A51A06" w:rsidRPr="00C21438" w:rsidRDefault="00A51A06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6F740E" w:rsidRDefault="00001D76" w:rsidP="006F740E">
      <w:pPr>
        <w:pStyle w:val="Quellcode"/>
        <w:ind w:right="7228"/>
      </w:pPr>
      <w:r>
        <w:tab/>
      </w:r>
      <w:r w:rsidR="002440D9">
        <w:t>move();</w:t>
      </w:r>
    </w:p>
    <w:p w:rsidR="004121CD" w:rsidRDefault="00471303" w:rsidP="006F740E">
      <w:pPr>
        <w:pStyle w:val="Quellcode"/>
        <w:ind w:right="7228"/>
      </w:pPr>
      <w:r>
        <w:t>}</w:t>
      </w:r>
    </w:p>
    <w:p w:rsidR="00D72568" w:rsidRDefault="00D72568" w:rsidP="00D72568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DC361D" w:rsidP="00E239C2">
      <w:r>
        <w:rPr>
          <w:noProof/>
          <w:lang w:eastAsia="de-CH" w:bidi="ar-SA"/>
        </w:rPr>
        <w:drawing>
          <wp:anchor distT="0" distB="0" distL="114300" distR="114300" simplePos="0" relativeHeight="251698176" behindDoc="1" locked="0" layoutInCell="1" allowOverlap="1" wp14:anchorId="3C9EFD9C" wp14:editId="3A740D2F">
            <wp:simplePos x="0" y="0"/>
            <wp:positionH relativeFrom="column">
              <wp:posOffset>2854325</wp:posOffset>
            </wp:positionH>
            <wp:positionV relativeFrom="paragraph">
              <wp:posOffset>403860</wp:posOffset>
            </wp:positionV>
            <wp:extent cx="3447415" cy="2804160"/>
            <wp:effectExtent l="0" t="0" r="635" b="0"/>
            <wp:wrapNone/>
            <wp:docPr id="51" name="Grafi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9A">
        <w:t xml:space="preserve">Beschreiben Sie </w:t>
      </w:r>
      <w:r w:rsidR="004615F5">
        <w:t xml:space="preserve">zuerst </w:t>
      </w:r>
      <w:r w:rsidR="0045509A"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4615F5" w:rsidRDefault="004615F5" w:rsidP="004615F5">
      <w:pPr>
        <w:pStyle w:val="Listenabsatz"/>
        <w:numPr>
          <w:ilvl w:val="0"/>
          <w:numId w:val="27"/>
        </w:numPr>
      </w:pPr>
      <w: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 w:rsidR="001D5C46">
        <w:rPr>
          <w:lang w:val="en-US"/>
        </w:rPr>
        <w:t xml:space="preserve"> {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</w:p>
    <w:p w:rsidR="007E48BF" w:rsidRPr="007B59D4" w:rsidRDefault="001D5C46" w:rsidP="004103C4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="007E48BF"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D02D18" w:rsidRDefault="007E48BF" w:rsidP="004103C4">
      <w:pPr>
        <w:pStyle w:val="Quellcode"/>
        <w:ind w:right="7087"/>
        <w:rPr>
          <w:lang w:val="en-US"/>
        </w:rPr>
      </w:pPr>
      <w:r w:rsidRPr="00D02D18">
        <w:rPr>
          <w:lang w:val="en-US"/>
        </w:rPr>
        <w:t>move();</w:t>
      </w:r>
    </w:p>
    <w:p w:rsidR="00717189" w:rsidRDefault="00B47BAB" w:rsidP="00B47BAB">
      <w:pPr>
        <w:pStyle w:val="Lsung"/>
      </w:pPr>
      <w:r>
        <w:t xml:space="preserve">Nimmt ein Blatt weg, wenn es eines hat, legt </w:t>
      </w:r>
    </w:p>
    <w:p w:rsidR="004D7B92" w:rsidRDefault="00B47BAB" w:rsidP="00717189">
      <w:pPr>
        <w:pStyle w:val="Lsung"/>
      </w:pPr>
      <w:r>
        <w:t>ein Blatt hin, wenn keines dort ist (Invertieren).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  <w:r w:rsidR="007A213C">
        <w:t xml:space="preserve"> {</w:t>
      </w:r>
    </w:p>
    <w:p w:rsidR="00494639" w:rsidRDefault="00D02D18" w:rsidP="00494639">
      <w:pPr>
        <w:pStyle w:val="Quellcode"/>
        <w:ind w:right="7512"/>
      </w:pPr>
      <w:r>
        <w:drawing>
          <wp:anchor distT="0" distB="0" distL="114300" distR="114300" simplePos="0" relativeHeight="251699200" behindDoc="1" locked="0" layoutInCell="1" allowOverlap="1" wp14:anchorId="7015DAD3" wp14:editId="1178B7D5">
            <wp:simplePos x="0" y="0"/>
            <wp:positionH relativeFrom="column">
              <wp:posOffset>3067685</wp:posOffset>
            </wp:positionH>
            <wp:positionV relativeFrom="paragraph">
              <wp:posOffset>116840</wp:posOffset>
            </wp:positionV>
            <wp:extent cx="3180080" cy="2513330"/>
            <wp:effectExtent l="0" t="0" r="1270" b="1270"/>
            <wp:wrapNone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494639" w:rsidRDefault="00B47BAB" w:rsidP="00B47BAB">
      <w:pPr>
        <w:pStyle w:val="Lsung"/>
      </w:pPr>
      <w:r>
        <w:t>Wenn er auf einem Blatt ist, geht er einen Schritt vorwärts.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6C480C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C504A8" w:rsidRDefault="00C504A8" w:rsidP="00A151E7">
      <w:pPr>
        <w:pStyle w:val="Listenabsatz"/>
        <w:numPr>
          <w:ilvl w:val="0"/>
          <w:numId w:val="28"/>
        </w:numPr>
      </w:pPr>
      <w:r>
        <w:t xml:space="preserve">Bedingte Anweisungen können auch ineinander verschachtelt sein. </w:t>
      </w:r>
      <w:r w:rsidR="006C480C">
        <w:t>Beschreiben Sie</w:t>
      </w:r>
      <w:r w:rsidR="00F21BE1">
        <w:t>,</w:t>
      </w:r>
      <w:r w:rsidR="006C480C">
        <w:t xml:space="preserve"> was beim Ausführen des Programms </w:t>
      </w:r>
      <w:r w:rsidR="00866D0F">
        <w:t>in</w:t>
      </w:r>
      <w:r w:rsidR="00567039">
        <w:t xml:space="preserve"> der </w:t>
      </w:r>
      <w:r w:rsidR="006C480C">
        <w:t xml:space="preserve">gegebenen </w:t>
      </w:r>
      <w:r w:rsidR="00125C26">
        <w:t>Kara Welt</w:t>
      </w:r>
      <w:r w:rsidR="006C480C">
        <w:t xml:space="preserve"> passiert. Zeichnen Sie ein entsprechendes Flussdiagramm.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  <w:r w:rsidR="00DF4DF1">
        <w:t xml:space="preserve"> {</w:t>
      </w:r>
    </w:p>
    <w:p w:rsidR="002B61CD" w:rsidRPr="00DF4DF1" w:rsidRDefault="00C504A8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="002B61CD" w:rsidRPr="00DF4DF1">
        <w:rPr>
          <w:lang w:val="en-US"/>
        </w:rPr>
        <w:t>if (onLeaf())</w:t>
      </w:r>
      <w:r w:rsidR="00DF4DF1" w:rsidRPr="00DF4DF1">
        <w:rPr>
          <w:lang w:val="en-US"/>
        </w:rPr>
        <w:t xml:space="preserve"> {</w:t>
      </w:r>
    </w:p>
    <w:p w:rsidR="002B61CD" w:rsidRPr="00DF4DF1" w:rsidRDefault="00C37891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drawing>
          <wp:anchor distT="0" distB="0" distL="114300" distR="114300" simplePos="0" relativeHeight="251700224" behindDoc="1" locked="0" layoutInCell="1" allowOverlap="1" wp14:anchorId="2740F96C" wp14:editId="02AD5C5C">
            <wp:simplePos x="0" y="0"/>
            <wp:positionH relativeFrom="column">
              <wp:posOffset>1310403</wp:posOffset>
            </wp:positionH>
            <wp:positionV relativeFrom="paragraph">
              <wp:posOffset>101600</wp:posOffset>
            </wp:positionV>
            <wp:extent cx="5077062" cy="3434080"/>
            <wp:effectExtent l="0" t="0" r="9525" b="0"/>
            <wp:wrapNone/>
            <wp:docPr id="338" name="Grafik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062" cy="343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1CD" w:rsidRPr="00DF4DF1">
        <w:rPr>
          <w:lang w:val="en-US"/>
        </w:rPr>
        <w:tab/>
      </w:r>
      <w:r w:rsidR="002B61CD" w:rsidRPr="00DF4DF1">
        <w:rPr>
          <w:lang w:val="en-US"/>
        </w:rPr>
        <w:tab/>
        <w:t>removeLeaf();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  <w:r w:rsidR="00DF4DF1" w:rsidRPr="00DF4DF1">
        <w:rPr>
          <w:lang w:val="en-US"/>
        </w:rPr>
        <w:t xml:space="preserve"> </w:t>
      </w:r>
      <w:r w:rsidRPr="00DF4DF1">
        <w:rPr>
          <w:lang w:val="en-US"/>
        </w:rPr>
        <w:t xml:space="preserve">else </w:t>
      </w:r>
      <w:r w:rsidR="00DF4DF1">
        <w:rPr>
          <w:lang w:val="en-US"/>
        </w:rPr>
        <w:t>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 w:rsidR="00DF4DF1">
        <w:rPr>
          <w:lang w:val="en-US"/>
        </w:rPr>
        <w:t xml:space="preserve"> else {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2B61CD" w:rsidRPr="00DF4DF1" w:rsidRDefault="002B61CD" w:rsidP="00B00E5F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2B61CD" w:rsidRDefault="002B61CD" w:rsidP="00C504A8">
      <w:pPr>
        <w:pStyle w:val="Lsung"/>
      </w:pPr>
      <w:r>
        <w:t xml:space="preserve">Nimmt </w:t>
      </w:r>
      <w:r w:rsidR="006115CC">
        <w:t>das Blatt</w:t>
      </w:r>
      <w:r>
        <w:t xml:space="preserve"> auf, wenn links </w:t>
      </w:r>
      <w:r w:rsidR="006115CC">
        <w:t>ein Baum steht</w:t>
      </w:r>
      <w:r>
        <w:t>.</w:t>
      </w:r>
    </w:p>
    <w:p w:rsidR="00742A22" w:rsidRDefault="00742A22" w:rsidP="00742A22"/>
    <w:p w:rsidR="00866D0F" w:rsidRDefault="00866D0F" w:rsidP="00742A22"/>
    <w:p w:rsidR="00C37891" w:rsidRDefault="00C37891" w:rsidP="00742A22"/>
    <w:p w:rsidR="00C37891" w:rsidRDefault="00C37891" w:rsidP="00742A22"/>
    <w:p w:rsidR="00C37891" w:rsidRDefault="00C37891" w:rsidP="00742A22"/>
    <w:p w:rsidR="00D66304" w:rsidRDefault="00D66304" w:rsidP="00742A22"/>
    <w:p w:rsidR="00D81623" w:rsidRDefault="00D81623" w:rsidP="00742A22"/>
    <w:p w:rsidR="008616DC" w:rsidRDefault="008616DC" w:rsidP="00742A22"/>
    <w:p w:rsidR="00742A22" w:rsidRDefault="00534212" w:rsidP="005B5E3A">
      <w:pPr>
        <w:pStyle w:val="berschrift2"/>
      </w:pPr>
      <w:r>
        <w:t>Implementieren</w:t>
      </w:r>
    </w:p>
    <w:p w:rsidR="00742A22" w:rsidRDefault="00742A22" w:rsidP="00742A22">
      <w:r>
        <w:t>Nun können Sie die Übungen, welche Sie gezeichnet haben</w:t>
      </w:r>
      <w:r w:rsidR="0091077A">
        <w:t>,</w:t>
      </w:r>
      <w:r>
        <w:t xml:space="preserve"> am Computer </w:t>
      </w:r>
      <w:r w:rsidR="00EB3B8F">
        <w:t>umsetzen</w:t>
      </w:r>
      <w:r>
        <w:t>.</w:t>
      </w:r>
      <w:r w:rsidR="00030CBA">
        <w:t xml:space="preserve"> Sie sollen wie folgt vo</w:t>
      </w:r>
      <w:r w:rsidR="00030CBA">
        <w:t>r</w:t>
      </w:r>
      <w:r w:rsidR="00030CBA">
        <w:t xml:space="preserve">gehen: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E90FEA" w:rsidP="005B5E3A">
      <w:pPr>
        <w:pStyle w:val="Listenabsatz"/>
        <w:numPr>
          <w:ilvl w:val="0"/>
          <w:numId w:val="24"/>
        </w:numPr>
      </w:pPr>
      <w:r>
        <w:t xml:space="preserve">Öffnen Sie </w:t>
      </w:r>
      <w:r w:rsidR="0044088B">
        <w:t xml:space="preserve">das </w:t>
      </w:r>
      <w:r w:rsidR="005D0FDF">
        <w:rPr>
          <w:b/>
          <w:i/>
        </w:rPr>
        <w:t>scenario09…</w:t>
      </w:r>
      <w:r w:rsidR="0044088B">
        <w:rPr>
          <w:b/>
        </w:rPr>
        <w:t xml:space="preserve"> </w:t>
      </w:r>
      <w:r w:rsidR="00002488">
        <w:t xml:space="preserve">aus dem </w:t>
      </w:r>
      <w:r w:rsidR="000A53E5">
        <w:t>Projekt</w:t>
      </w:r>
      <w:r w:rsidR="00002488">
        <w:t xml:space="preserve"> </w:t>
      </w:r>
      <w:r w:rsidR="00866D0F" w:rsidRPr="00002488">
        <w:rPr>
          <w:b/>
          <w:i/>
        </w:rPr>
        <w:t>scenarios-chapter-2</w:t>
      </w:r>
      <w:r w:rsidR="005B5E3A">
        <w:t xml:space="preserve">. In </w:t>
      </w:r>
      <w:r w:rsidR="0044088B">
        <w:t>MyKara</w:t>
      </w:r>
      <w:r w:rsidR="005B5E3A">
        <w:t xml:space="preserve"> ist die Methode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F73FDA">
        <w:t>-Methode.</w:t>
      </w:r>
    </w:p>
    <w:p w:rsidR="005B5E3A" w:rsidRDefault="003229DE" w:rsidP="005B5E3A">
      <w:pPr>
        <w:pStyle w:val="Listenabsatz"/>
        <w:numPr>
          <w:ilvl w:val="0"/>
          <w:numId w:val="24"/>
        </w:numPr>
      </w:pPr>
      <w:r>
        <w:t>Für diese Aufgabe</w:t>
      </w:r>
      <w:r w:rsidR="00214CAA">
        <w:t xml:space="preserve"> haben Sie </w:t>
      </w:r>
      <w:r w:rsidR="00214CAA" w:rsidRPr="005728DE">
        <w:rPr>
          <w:b/>
        </w:rPr>
        <w:t xml:space="preserve">verschiedene </w:t>
      </w:r>
      <w:r w:rsidR="004639D4">
        <w:rPr>
          <w:b/>
        </w:rPr>
        <w:t>Welten</w:t>
      </w:r>
      <w:r w:rsidR="0077549A">
        <w:rPr>
          <w:b/>
        </w:rPr>
        <w:t xml:space="preserve"> (WorldSetup)</w:t>
      </w:r>
      <w:r w:rsidR="00E17416">
        <w:rPr>
          <w:b/>
        </w:rPr>
        <w:t xml:space="preserve"> </w:t>
      </w:r>
      <w:r w:rsidR="00214CAA">
        <w:t>zur Verfügung</w:t>
      </w:r>
      <w:r w:rsidR="007E2201">
        <w:t xml:space="preserve"> (a, b und c)</w:t>
      </w:r>
      <w:r w:rsidR="009303F3">
        <w:t>.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</w:t>
      </w:r>
      <w:r w:rsidR="00AB43DE">
        <w:t>in jeder Welt</w:t>
      </w:r>
      <w:r w:rsidR="009303F3">
        <w:t xml:space="preserve">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D66304" w:rsidRDefault="00D66304" w:rsidP="008616DC">
      <w:pPr>
        <w:pStyle w:val="Listenabsatz"/>
        <w:numPr>
          <w:ilvl w:val="0"/>
          <w:numId w:val="24"/>
        </w:numPr>
      </w:pPr>
      <w:r>
        <w:t xml:space="preserve">Öffnen Sie </w:t>
      </w:r>
      <w:r w:rsidR="00F73FDA">
        <w:t xml:space="preserve">das </w:t>
      </w:r>
      <w:r w:rsidR="00B07513">
        <w:rPr>
          <w:b/>
          <w:i/>
        </w:rPr>
        <w:t>scenario11…</w:t>
      </w:r>
      <w:r>
        <w:t xml:space="preserve"> </w:t>
      </w:r>
      <w:r w:rsidR="005B5E3A">
        <w:t xml:space="preserve">und programmieren Sie </w:t>
      </w:r>
      <w:r w:rsidR="00CF477E">
        <w:t>das unter Aufgabe 11a skizzierte</w:t>
      </w:r>
      <w:r w:rsidR="005B5E3A">
        <w:t xml:space="preserve"> Programm.</w:t>
      </w:r>
      <w:r w:rsidR="005B5E3A">
        <w:br/>
      </w:r>
      <w:r w:rsidR="004B44A8">
        <w:t xml:space="preserve">Formen Sie das Programm so um, dass Kara die Kleeblätter nur dann aufliest, wenn </w:t>
      </w:r>
      <w:r w:rsidR="004B44A8" w:rsidRPr="00D66304">
        <w:rPr>
          <w:u w:val="single"/>
        </w:rPr>
        <w:t>kein</w:t>
      </w:r>
      <w:r w:rsidR="004B44A8">
        <w:t xml:space="preserve"> Baum</w:t>
      </w:r>
      <w:r w:rsidR="005B5E3A">
        <w:t xml:space="preserve"> </w:t>
      </w:r>
      <w:r w:rsidR="004B44A8">
        <w:t>neben ihm ist.</w:t>
      </w:r>
    </w:p>
    <w:p w:rsidR="00D66304" w:rsidRDefault="00D66304" w:rsidP="00D66304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086560" w:rsidRDefault="00086560" w:rsidP="000B14C4">
      <w:pPr>
        <w:pStyle w:val="KeinLeerraum"/>
      </w:pPr>
    </w:p>
    <w:p w:rsidR="008B4AA2" w:rsidRDefault="008B4AA2" w:rsidP="00B3467D">
      <w:pPr>
        <w:pStyle w:val="KeinLeerraum"/>
      </w:pPr>
      <w:r>
        <w:t>Ein Beispiel in Java würde wie folgt aussehen: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 w:rsidR="00C37891"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2D2E3C" w:rsidP="00B3467D">
      <w:pPr>
        <w:pStyle w:val="KeinLeerraum"/>
      </w:pPr>
      <w:r>
        <w:t xml:space="preserve">oder </w:t>
      </w:r>
      <w:r w:rsidR="00AD200C">
        <w:t>auch kombiniert: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  <w:r w:rsidR="00C37891">
        <w:t xml:space="preserve"> </w:t>
      </w:r>
      <w:r>
        <w:t>{</w:t>
      </w:r>
    </w:p>
    <w:p w:rsidR="002D2E3C" w:rsidRDefault="002D2E3C" w:rsidP="002D2E3C">
      <w:pPr>
        <w:pStyle w:val="Quellcode"/>
      </w:pPr>
      <w:r>
        <w:tab/>
        <w:t>// Mache etwas…</w:t>
      </w:r>
    </w:p>
    <w:p w:rsidR="002D2E3C" w:rsidRDefault="002D2E3C" w:rsidP="008B4AA2">
      <w:pPr>
        <w:pStyle w:val="Quellcode"/>
      </w:pPr>
      <w:r>
        <w:t>}</w:t>
      </w:r>
    </w:p>
    <w:p w:rsidR="00C81855" w:rsidRDefault="00C81855" w:rsidP="00E239C2"/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50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51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2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AE11CD" w:rsidP="00102549">
      <w:r>
        <w:t>Öffnen Sie</w:t>
      </w:r>
      <w:r w:rsidR="00002488">
        <w:t xml:space="preserve"> </w:t>
      </w:r>
      <w:r w:rsidR="00FE72E2">
        <w:rPr>
          <w:b/>
          <w:i/>
        </w:rPr>
        <w:t>scenario12…</w:t>
      </w:r>
      <w:r w:rsidR="001F26CD">
        <w:t>, s</w:t>
      </w:r>
      <w:r w:rsidR="0034650F">
        <w:t xml:space="preserve">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</w:t>
      </w:r>
      <w:r w:rsidR="00747867">
        <w:t>Welten</w:t>
      </w:r>
      <w:r w:rsidR="00E802D0">
        <w:t>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D3207" w:rsidP="002F2148">
      <w:r>
        <w:t xml:space="preserve">Öffnen Sie </w:t>
      </w:r>
      <w:r w:rsidR="001F2A72">
        <w:rPr>
          <w:b/>
          <w:i/>
        </w:rPr>
        <w:t>scenario13…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71755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</w:t>
      </w:r>
      <w:r w:rsidR="00910FA7">
        <w:t xml:space="preserve"> machen</w:t>
      </w:r>
      <w:r>
        <w:t>.</w:t>
      </w:r>
    </w:p>
    <w:p w:rsidR="003D2964" w:rsidRDefault="00F81D67" w:rsidP="00E239C2">
      <w:r>
        <w:t xml:space="preserve">Öffnen </w:t>
      </w:r>
      <w:r w:rsidR="00002488">
        <w:t xml:space="preserve">Sie </w:t>
      </w:r>
      <w:r w:rsidR="001F2A72">
        <w:rPr>
          <w:b/>
          <w:i/>
        </w:rPr>
        <w:t>scenario14…</w:t>
      </w:r>
      <w:r w:rsidR="00413155">
        <w:t>, schreiben Sie das Programm und testen Sie es</w:t>
      </w:r>
      <w:r w:rsidR="009B73F4">
        <w:t>.</w:t>
      </w:r>
    </w:p>
    <w:p w:rsidR="009B73F4" w:rsidRDefault="009B73F4" w:rsidP="00E239C2"/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2A224097" wp14:editId="7F149BBF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F81D67">
      <w:r>
        <w:t xml:space="preserve">Öffnen Sie </w:t>
      </w:r>
      <w:r w:rsidR="002A447F">
        <w:rPr>
          <w:b/>
          <w:i/>
        </w:rPr>
        <w:t>scenario15…</w:t>
      </w:r>
      <w:r w:rsidR="00BE4531">
        <w:rPr>
          <w:b/>
          <w:i/>
        </w:rPr>
        <w:t xml:space="preserve"> </w:t>
      </w:r>
      <w:r w:rsidR="00783C4B">
        <w:t xml:space="preserve">und </w:t>
      </w:r>
      <w:r w:rsidR="00A878BB">
        <w:t>verfassen Sie ein passendes Programm dazu.</w:t>
      </w:r>
      <w:r w:rsidR="00063617">
        <w:t xml:space="preserve"> Te</w:t>
      </w:r>
      <w:r w:rsidR="00063617">
        <w:t>s</w:t>
      </w:r>
      <w:r w:rsidR="00063617">
        <w:t xml:space="preserve">ten Sie Ihr Programm mit </w:t>
      </w:r>
      <w:r w:rsidR="00E8792E">
        <w:t xml:space="preserve">allen </w:t>
      </w:r>
      <w:r w:rsidR="00063617">
        <w:t xml:space="preserve">drei </w:t>
      </w:r>
      <w:r w:rsidR="002D7FF2">
        <w:t>Welten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DAB9AC2" wp14:editId="7B5CCB95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 xml:space="preserve">Stellen Sie sich vor, was nach jedem Drücken des </w:t>
      </w:r>
      <w:r w:rsidR="00E3427F">
        <w:rPr>
          <w:i/>
        </w:rPr>
        <w:t>Step</w:t>
      </w:r>
      <w:r w:rsidR="00EC1C21">
        <w:rPr>
          <w:i/>
        </w:rPr>
        <w:t>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>Kara spielt Pacman: Er steht auf dem ersten Kleeblatt einer langen Spur von Kleeblättern, die vor einem Baum endet. Er soll alle Kleeblätter auffressen</w:t>
      </w:r>
      <w:r w:rsidR="00B94F71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31FAFB6E" wp14:editId="048C7ECF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1CE9887E" wp14:editId="46261394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3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54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5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6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7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8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9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60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61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2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3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  <w:r w:rsidR="002A1940">
        <w:t xml:space="preserve"> </w:t>
      </w: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4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65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6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350"/>
        <w:gridCol w:w="926"/>
      </w:tblGrid>
      <w:tr w:rsidR="00733D7F" w:rsidRPr="00F568AF" w:rsidTr="00B01A59">
        <w:tc>
          <w:tcPr>
            <w:tcW w:w="4786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50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926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F568AF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0404D3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B01A59">
        <w:tc>
          <w:tcPr>
            <w:tcW w:w="4786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 w:rsidR="007B640F"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F568AF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B01A59">
        <w:tc>
          <w:tcPr>
            <w:tcW w:w="4786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733D7F" w:rsidRPr="00AB2269" w:rsidRDefault="00E66172" w:rsidP="00733D7F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="00733D7F"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="00733D7F"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733D7F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7B640F" w:rsidRPr="00846EF2" w:rsidRDefault="007B640F" w:rsidP="00733D7F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733D7F" w:rsidRDefault="00F568AF" w:rsidP="000404D3">
            <w:pPr>
              <w:pStyle w:val="Lsung"/>
            </w:pPr>
            <w:r>
              <w:t>Zuerst ein Schritt, wenn links ein Baum.</w:t>
            </w:r>
          </w:p>
          <w:p w:rsidR="00F568AF" w:rsidRDefault="00F568AF" w:rsidP="000404D3">
            <w:pPr>
              <w:pStyle w:val="Lsung"/>
            </w:pPr>
            <w:r>
              <w:t>Solange links und rechts ein Baum steht, m</w:t>
            </w:r>
            <w:r>
              <w:t>a</w:t>
            </w:r>
            <w:r>
              <w:t>che einen Schritt.</w:t>
            </w:r>
          </w:p>
        </w:tc>
        <w:tc>
          <w:tcPr>
            <w:tcW w:w="926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B01A59">
        <w:tc>
          <w:tcPr>
            <w:tcW w:w="4786" w:type="dxa"/>
          </w:tcPr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 w:rsidR="007B640F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 w:rsidR="001E25C6"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1E25C6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1E25C6" w:rsidRPr="00846EF2" w:rsidRDefault="001E25C6">
            <w:pPr>
              <w:rPr>
                <w:rFonts w:ascii="Courier New" w:hAnsi="Courier New" w:cs="Courier New"/>
                <w:sz w:val="20"/>
              </w:rPr>
            </w:pP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50" w:type="dxa"/>
          </w:tcPr>
          <w:p w:rsidR="00F568AF" w:rsidRDefault="00F568AF" w:rsidP="000404D3">
            <w:pPr>
              <w:pStyle w:val="Lsung"/>
            </w:pPr>
            <w:r>
              <w:t>Solange kein Baum vor Kara steht</w:t>
            </w:r>
          </w:p>
          <w:p w:rsidR="00F568AF" w:rsidRDefault="00F568AF" w:rsidP="000404D3">
            <w:pPr>
              <w:pStyle w:val="Lsung"/>
            </w:pPr>
            <w:r>
              <w:tab/>
              <w:t xml:space="preserve">Wenn links ein Baum, mache einen </w:t>
            </w:r>
            <w:r w:rsidR="007B640F">
              <w:br/>
            </w:r>
            <w:r w:rsidR="007B640F">
              <w:tab/>
            </w:r>
            <w:r>
              <w:t>Schritt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E66172" w:rsidP="000404D3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</w:t>
            </w:r>
            <w:r w:rsidR="00F568AF" w:rsidRPr="00F568AF">
              <w:rPr>
                <w:b/>
              </w:rPr>
              <w:t>:</w:t>
            </w:r>
            <w:r w:rsidRPr="00F568AF">
              <w:rPr>
                <w:b/>
              </w:rPr>
              <w:t xml:space="preserve"> Endlosschleife!</w:t>
            </w:r>
          </w:p>
        </w:tc>
        <w:tc>
          <w:tcPr>
            <w:tcW w:w="926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317CE5" w:rsidRDefault="00317CE5"/>
    <w:p w:rsidR="00317CE5" w:rsidRDefault="00317CE5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454457" w:rsidP="00482DDB">
      <w:pPr>
        <w:pStyle w:val="Listenabsatz"/>
        <w:numPr>
          <w:ilvl w:val="0"/>
          <w:numId w:val="32"/>
        </w:numPr>
      </w:pPr>
      <w:r>
        <w:t xml:space="preserve">Öffnen Sie </w:t>
      </w:r>
      <w:r w:rsidR="007A66A6">
        <w:rPr>
          <w:b/>
          <w:i/>
        </w:rPr>
        <w:t>scenario18…</w:t>
      </w:r>
      <w:r w:rsidR="0093507A">
        <w:rPr>
          <w:b/>
          <w:i/>
        </w:rPr>
        <w:t xml:space="preserve"> </w:t>
      </w:r>
      <w:r w:rsidR="003A3C9E">
        <w:t xml:space="preserve">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</w:t>
      </w:r>
      <w:r w:rsidR="00C826E6">
        <w:t>Step</w:t>
      </w:r>
      <w:r>
        <w:t xml:space="preserve">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Pr="00014334" w:rsidRDefault="0093507A">
      <w:pPr>
        <w:rPr>
          <w:i/>
          <w:noProof/>
          <w:lang w:eastAsia="de-CH" w:bidi="ar-SA"/>
        </w:rPr>
      </w:pPr>
      <w:r w:rsidRPr="00014334">
        <w:rPr>
          <w:i/>
          <w:noProof/>
          <w:lang w:eastAsia="de-CH" w:bidi="ar-SA"/>
        </w:rPr>
        <w:t>Hinweis: Die Lösung soll mit dem Step-Knopf funktionieren.</w:t>
      </w: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E93" w:rsidRDefault="00477E93" w:rsidP="0006793C">
      <w:pPr>
        <w:spacing w:after="0" w:line="240" w:lineRule="auto"/>
      </w:pPr>
      <w:r>
        <w:separator/>
      </w:r>
    </w:p>
  </w:endnote>
  <w:endnote w:type="continuationSeparator" w:id="0">
    <w:p w:rsidR="00477E93" w:rsidRDefault="00477E93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432CFB" w:rsidRDefault="00432CFB" w:rsidP="00432CFB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432CF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432CFB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432CF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E93" w:rsidRDefault="00477E93" w:rsidP="0006793C">
      <w:pPr>
        <w:spacing w:after="0" w:line="240" w:lineRule="auto"/>
      </w:pPr>
      <w:r>
        <w:separator/>
      </w:r>
    </w:p>
  </w:footnote>
  <w:footnote w:type="continuationSeparator" w:id="0">
    <w:p w:rsidR="00477E93" w:rsidRDefault="00477E93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32CFB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6A2" w:rsidRDefault="00A156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433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3E5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459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207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5C26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5C46"/>
    <w:rsid w:val="001D7F67"/>
    <w:rsid w:val="001E0D9F"/>
    <w:rsid w:val="001E25C6"/>
    <w:rsid w:val="001E34C6"/>
    <w:rsid w:val="001E37BE"/>
    <w:rsid w:val="001E4914"/>
    <w:rsid w:val="001E4E81"/>
    <w:rsid w:val="001E6A6B"/>
    <w:rsid w:val="001E72D5"/>
    <w:rsid w:val="001E7B8D"/>
    <w:rsid w:val="001F1F56"/>
    <w:rsid w:val="001F26CD"/>
    <w:rsid w:val="001F2A72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035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21E19"/>
    <w:rsid w:val="0023037F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6B7E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1940"/>
    <w:rsid w:val="002A23F7"/>
    <w:rsid w:val="002A3892"/>
    <w:rsid w:val="002A447F"/>
    <w:rsid w:val="002A4921"/>
    <w:rsid w:val="002A4AE9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D7FF2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710"/>
    <w:rsid w:val="00307A60"/>
    <w:rsid w:val="00307F5F"/>
    <w:rsid w:val="0031234A"/>
    <w:rsid w:val="00313E4B"/>
    <w:rsid w:val="00314142"/>
    <w:rsid w:val="00317191"/>
    <w:rsid w:val="00317CE5"/>
    <w:rsid w:val="00320D84"/>
    <w:rsid w:val="003229DE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27B2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1F3D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914"/>
    <w:rsid w:val="00360D96"/>
    <w:rsid w:val="00360F72"/>
    <w:rsid w:val="00361D97"/>
    <w:rsid w:val="0036210C"/>
    <w:rsid w:val="00362602"/>
    <w:rsid w:val="00364D02"/>
    <w:rsid w:val="003654D1"/>
    <w:rsid w:val="00367110"/>
    <w:rsid w:val="00370023"/>
    <w:rsid w:val="003702BE"/>
    <w:rsid w:val="0037052D"/>
    <w:rsid w:val="00370D44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1BBC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18E2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2CFB"/>
    <w:rsid w:val="0043348B"/>
    <w:rsid w:val="00433733"/>
    <w:rsid w:val="004361F4"/>
    <w:rsid w:val="00437213"/>
    <w:rsid w:val="00437336"/>
    <w:rsid w:val="0044088B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4457"/>
    <w:rsid w:val="0045509A"/>
    <w:rsid w:val="00457665"/>
    <w:rsid w:val="0046007B"/>
    <w:rsid w:val="004615F5"/>
    <w:rsid w:val="00462F8C"/>
    <w:rsid w:val="00463710"/>
    <w:rsid w:val="004639D4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77E93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34212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0FDF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5F09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C0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030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40E"/>
    <w:rsid w:val="006F7EF0"/>
    <w:rsid w:val="00700942"/>
    <w:rsid w:val="00701546"/>
    <w:rsid w:val="00702C09"/>
    <w:rsid w:val="00703731"/>
    <w:rsid w:val="0070477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246A"/>
    <w:rsid w:val="00733D7F"/>
    <w:rsid w:val="00735827"/>
    <w:rsid w:val="00736409"/>
    <w:rsid w:val="007368AC"/>
    <w:rsid w:val="0074022F"/>
    <w:rsid w:val="00742978"/>
    <w:rsid w:val="00742A22"/>
    <w:rsid w:val="0074467C"/>
    <w:rsid w:val="00747867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49A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3C"/>
    <w:rsid w:val="007A42D7"/>
    <w:rsid w:val="007A5FFF"/>
    <w:rsid w:val="007A66A6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40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D62D4"/>
    <w:rsid w:val="007E2201"/>
    <w:rsid w:val="007E3B98"/>
    <w:rsid w:val="007E48BF"/>
    <w:rsid w:val="007E4AD4"/>
    <w:rsid w:val="007E6D78"/>
    <w:rsid w:val="007F0859"/>
    <w:rsid w:val="007F1628"/>
    <w:rsid w:val="007F49F6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2B9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16DC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0361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77A"/>
    <w:rsid w:val="00910845"/>
    <w:rsid w:val="00910FA7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3F3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507A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59A2"/>
    <w:rsid w:val="009B641C"/>
    <w:rsid w:val="009B6B49"/>
    <w:rsid w:val="009B73F4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56A2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2A9B"/>
    <w:rsid w:val="00A73189"/>
    <w:rsid w:val="00A74154"/>
    <w:rsid w:val="00A74A3F"/>
    <w:rsid w:val="00A77181"/>
    <w:rsid w:val="00A84F80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269"/>
    <w:rsid w:val="00AB294C"/>
    <w:rsid w:val="00AB2B56"/>
    <w:rsid w:val="00AB33AA"/>
    <w:rsid w:val="00AB36B0"/>
    <w:rsid w:val="00AB4267"/>
    <w:rsid w:val="00AB43DE"/>
    <w:rsid w:val="00AB5504"/>
    <w:rsid w:val="00AB56BF"/>
    <w:rsid w:val="00AB7139"/>
    <w:rsid w:val="00AB71ED"/>
    <w:rsid w:val="00AC0A52"/>
    <w:rsid w:val="00AC15DA"/>
    <w:rsid w:val="00AC252E"/>
    <w:rsid w:val="00AC5E54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11CD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1A59"/>
    <w:rsid w:val="00B028D3"/>
    <w:rsid w:val="00B02B61"/>
    <w:rsid w:val="00B05637"/>
    <w:rsid w:val="00B07513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413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4F71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153"/>
    <w:rsid w:val="00BE1877"/>
    <w:rsid w:val="00BE2446"/>
    <w:rsid w:val="00BE27E7"/>
    <w:rsid w:val="00BE2D54"/>
    <w:rsid w:val="00BE308B"/>
    <w:rsid w:val="00BE3C6B"/>
    <w:rsid w:val="00BE4531"/>
    <w:rsid w:val="00BE45B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37891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1855"/>
    <w:rsid w:val="00C82002"/>
    <w:rsid w:val="00C826E6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2D18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070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304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4A16"/>
    <w:rsid w:val="00DB7115"/>
    <w:rsid w:val="00DB75E4"/>
    <w:rsid w:val="00DB7FC0"/>
    <w:rsid w:val="00DC296A"/>
    <w:rsid w:val="00DC2A7B"/>
    <w:rsid w:val="00DC3173"/>
    <w:rsid w:val="00DC334A"/>
    <w:rsid w:val="00DC361D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4DF1"/>
    <w:rsid w:val="00DF5805"/>
    <w:rsid w:val="00E0168E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29C"/>
    <w:rsid w:val="00E23625"/>
    <w:rsid w:val="00E239C2"/>
    <w:rsid w:val="00E24249"/>
    <w:rsid w:val="00E253B5"/>
    <w:rsid w:val="00E25DD3"/>
    <w:rsid w:val="00E26AAA"/>
    <w:rsid w:val="00E26D6B"/>
    <w:rsid w:val="00E31DE0"/>
    <w:rsid w:val="00E31F07"/>
    <w:rsid w:val="00E31F3A"/>
    <w:rsid w:val="00E3205D"/>
    <w:rsid w:val="00E32C05"/>
    <w:rsid w:val="00E33FCA"/>
    <w:rsid w:val="00E3427F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763"/>
    <w:rsid w:val="00E878ED"/>
    <w:rsid w:val="00E8792E"/>
    <w:rsid w:val="00E902C1"/>
    <w:rsid w:val="00E90993"/>
    <w:rsid w:val="00E909C8"/>
    <w:rsid w:val="00E90F46"/>
    <w:rsid w:val="00E90FEA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1BE1"/>
    <w:rsid w:val="00F234A8"/>
    <w:rsid w:val="00F23A22"/>
    <w:rsid w:val="00F24D1D"/>
    <w:rsid w:val="00F30CA6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3FDA"/>
    <w:rsid w:val="00F7570F"/>
    <w:rsid w:val="00F76401"/>
    <w:rsid w:val="00F7724E"/>
    <w:rsid w:val="00F7777B"/>
    <w:rsid w:val="00F809CC"/>
    <w:rsid w:val="00F811C3"/>
    <w:rsid w:val="00F81349"/>
    <w:rsid w:val="00F81D67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4ED8"/>
    <w:rsid w:val="00F9517A"/>
    <w:rsid w:val="00F9720C"/>
    <w:rsid w:val="00FA0A8A"/>
    <w:rsid w:val="00FA209F"/>
    <w:rsid w:val="00FA320A"/>
    <w:rsid w:val="00FA3D25"/>
    <w:rsid w:val="00FA44D6"/>
    <w:rsid w:val="00FA5031"/>
    <w:rsid w:val="00FB10B8"/>
    <w:rsid w:val="00FB148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9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2E2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65EFAA-5951-4448-8148-710CB80BB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1106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939</cp:revision>
  <cp:lastPrinted>2011-02-21T13:52:00Z</cp:lastPrinted>
  <dcterms:created xsi:type="dcterms:W3CDTF">2010-08-28T19:53:00Z</dcterms:created>
  <dcterms:modified xsi:type="dcterms:W3CDTF">2012-10-01T21:27:00Z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