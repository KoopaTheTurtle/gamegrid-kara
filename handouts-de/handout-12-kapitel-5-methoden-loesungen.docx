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F61B4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Kapitel 5: </w:t>
      </w:r>
      <w:r w:rsidR="006B1537">
        <w:rPr>
          <w:sz w:val="44"/>
        </w:rPr>
        <w:t>Eigene Methoden (</w:t>
      </w:r>
      <w:r w:rsidR="00AF6966">
        <w:rPr>
          <w:sz w:val="44"/>
        </w:rPr>
        <w:t>Lösungen</w:t>
      </w:r>
      <w:r w:rsidR="006B1537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3E5783">
        <w:t>zu Aufgabe 35</w:t>
      </w:r>
      <w:r w:rsidR="006B1537">
        <w:t>: Kuchen backen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>public class MyKara</w:t>
      </w:r>
      <w:r w:rsidR="00295282">
        <w:rPr>
          <w:lang w:val="en-GB"/>
        </w:rPr>
        <w:t>IO</w:t>
      </w:r>
      <w:r w:rsidRPr="00E97D3B">
        <w:rPr>
          <w:lang w:val="en-GB"/>
        </w:rPr>
        <w:t xml:space="preserve"> extends KaraIO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act()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97D3B" w:rsidRPr="00E97D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E97D3B" w:rsidRPr="008C31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8C313B">
        <w:t>turnLeft();</w:t>
      </w:r>
    </w:p>
    <w:p w:rsidR="00E97D3B" w:rsidRPr="008C31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</w:r>
      <w:r w:rsidRPr="008C313B">
        <w:tab/>
        <w:t>turnLeft();</w:t>
      </w:r>
    </w:p>
    <w:p w:rsidR="000A2795" w:rsidRPr="008C313B" w:rsidRDefault="00E97D3B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6B1537" w:rsidRPr="008C313B" w:rsidRDefault="006B1537" w:rsidP="00E97D3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>}</w:t>
      </w:r>
    </w:p>
    <w:p w:rsidR="005F50CF" w:rsidRDefault="005F50CF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6B1537" w:rsidRDefault="006B1537" w:rsidP="006B1537">
      <w:pPr>
        <w:pStyle w:val="Aufgabe"/>
      </w:pPr>
      <w:r>
        <w:lastRenderedPageBreak/>
        <w:t>Lösung zu Auf</w:t>
      </w:r>
      <w:r w:rsidR="003E5783">
        <w:t>gabe 36</w:t>
      </w:r>
      <w:r>
        <w:t>: Kerzen auf Kuchen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 w:rsidR="00C63F0E"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1A23F0" w:rsidRPr="001A23F0" w:rsidRDefault="001A23F0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="00A706CB"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A706CB" w:rsidRPr="001A23F0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A23F0" w:rsidRPr="001A23F0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A706CB" w:rsidRPr="008C313B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8C313B">
        <w:t>// ...</w:t>
      </w:r>
    </w:p>
    <w:p w:rsidR="001A23F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1A23F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A23F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public void turnAround() {</w:t>
      </w:r>
    </w:p>
    <w:p w:rsidR="00A706CB" w:rsidRPr="008C313B" w:rsidRDefault="00A706CB" w:rsidP="00A706C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</w:r>
      <w:r w:rsidRPr="008C313B">
        <w:tab/>
        <w:t>// ...</w:t>
      </w:r>
    </w:p>
    <w:p w:rsidR="00706C00" w:rsidRPr="008C313B" w:rsidRDefault="001A23F0" w:rsidP="001A23F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706C00" w:rsidRPr="008C313B" w:rsidRDefault="00706C00" w:rsidP="00342F0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>}</w:t>
      </w:r>
    </w:p>
    <w:p w:rsidR="0002317A" w:rsidRDefault="0002317A">
      <w:r>
        <w:br w:type="page"/>
      </w:r>
    </w:p>
    <w:p w:rsidR="006B1537" w:rsidRDefault="003E5783" w:rsidP="006B1537">
      <w:pPr>
        <w:pStyle w:val="Aufgabe"/>
      </w:pPr>
      <w:r>
        <w:lastRenderedPageBreak/>
        <w:t>Lösung zu Aufgabe 37</w:t>
      </w:r>
      <w:r w:rsidR="006B1537">
        <w:t xml:space="preserve">: Kerzen </w:t>
      </w:r>
      <w:r w:rsidR="000F7475">
        <w:t>nach Alter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F85522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CB2C27" w:rsidRPr="00CB2C27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02317A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CB2C27" w:rsidRPr="0002317A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CB2C27" w:rsidRPr="001A23F0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8C313B">
        <w:t>// ...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public void turnAround() {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</w:r>
      <w:r w:rsidRPr="008C313B">
        <w:tab/>
        <w:t>// ...</w:t>
      </w:r>
    </w:p>
    <w:p w:rsidR="00CB2C27" w:rsidRPr="008C313B" w:rsidRDefault="00CB2C27" w:rsidP="00CB2C2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ab/>
        <w:t>}</w:t>
      </w:r>
    </w:p>
    <w:p w:rsidR="00C33183" w:rsidRPr="008C313B" w:rsidRDefault="00437B4F" w:rsidP="00342F0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C313B">
        <w:t>}</w:t>
      </w:r>
    </w:p>
    <w:p w:rsidR="0078384E" w:rsidRDefault="0078384E">
      <w:r>
        <w:br w:type="page"/>
      </w:r>
    </w:p>
    <w:p w:rsidR="000F7475" w:rsidRDefault="003E5783" w:rsidP="000F7475">
      <w:pPr>
        <w:pStyle w:val="Aufgabe"/>
      </w:pPr>
      <w:r>
        <w:lastRenderedPageBreak/>
        <w:t>Lösung zu Aufgabe 38</w:t>
      </w:r>
      <w:r w:rsidR="000F7475">
        <w:t xml:space="preserve">: </w:t>
      </w:r>
      <w:r w:rsidR="00CF4F9E">
        <w:t>Torte</w:t>
      </w:r>
    </w:p>
    <w:p w:rsidR="00194654" w:rsidRPr="00CB2C27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F85522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194654" w:rsidRP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1A4C59" w:rsidRPr="001A23F0" w:rsidRDefault="001A4C59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194654" w:rsidRPr="001A23F0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194654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0F7475" w:rsidRPr="00342F01" w:rsidRDefault="00194654" w:rsidP="00194654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sectPr w:rsidR="000F7475" w:rsidRPr="00342F01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4A1" w:rsidRDefault="008844A1" w:rsidP="0006793C">
      <w:pPr>
        <w:spacing w:after="0" w:line="240" w:lineRule="auto"/>
      </w:pPr>
      <w:r>
        <w:separator/>
      </w:r>
    </w:p>
  </w:endnote>
  <w:endnote w:type="continuationSeparator" w:id="0">
    <w:p w:rsidR="008844A1" w:rsidRDefault="008844A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32F0F" w:rsidRDefault="00732F0F" w:rsidP="00732F0F">
    <w:pPr>
      <w:pStyle w:val="Fuzeile"/>
      <w:rPr>
        <w:lang w:val="en-US"/>
      </w:rPr>
    </w:pPr>
    <w:r w:rsidRPr="00732F0F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EC0B06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732F0F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4A1" w:rsidRDefault="008844A1" w:rsidP="0006793C">
      <w:pPr>
        <w:spacing w:after="0" w:line="240" w:lineRule="auto"/>
      </w:pPr>
      <w:r>
        <w:separator/>
      </w:r>
    </w:p>
  </w:footnote>
  <w:footnote w:type="continuationSeparator" w:id="0">
    <w:p w:rsidR="008844A1" w:rsidRDefault="008844A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732F0F">
      <w:t>1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6D4" w:rsidRDefault="005826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2795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38F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654"/>
    <w:rsid w:val="00194A11"/>
    <w:rsid w:val="001957D3"/>
    <w:rsid w:val="001961EB"/>
    <w:rsid w:val="0019622C"/>
    <w:rsid w:val="001A0B5F"/>
    <w:rsid w:val="001A17EB"/>
    <w:rsid w:val="001A23F0"/>
    <w:rsid w:val="001A337D"/>
    <w:rsid w:val="001A407D"/>
    <w:rsid w:val="001A4947"/>
    <w:rsid w:val="001A4C59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282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2F01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38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26D4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549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24EBA"/>
    <w:rsid w:val="00730345"/>
    <w:rsid w:val="00730693"/>
    <w:rsid w:val="007309BC"/>
    <w:rsid w:val="00732F0F"/>
    <w:rsid w:val="0073446B"/>
    <w:rsid w:val="00735827"/>
    <w:rsid w:val="00736409"/>
    <w:rsid w:val="007368AC"/>
    <w:rsid w:val="0074022F"/>
    <w:rsid w:val="0074259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844A1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313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5A1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10D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06CB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3F0E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A62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2C27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97D3B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5522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CA71B-D5E5-4023-B13F-98889D07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631</cp:revision>
  <cp:lastPrinted>2011-03-29T07:17:00Z</cp:lastPrinted>
  <dcterms:created xsi:type="dcterms:W3CDTF">2010-08-28T19:53:00Z</dcterms:created>
  <dcterms:modified xsi:type="dcterms:W3CDTF">2012-10-01T15:47:00Z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