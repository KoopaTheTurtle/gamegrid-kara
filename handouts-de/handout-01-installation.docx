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974649" w:rsidP="00A70584">
      <w:pPr>
        <w:pStyle w:val="Titel"/>
        <w:spacing w:after="240"/>
        <w:rPr>
          <w:sz w:val="44"/>
        </w:rPr>
      </w:pPr>
      <w:r>
        <w:rPr>
          <w:sz w:val="44"/>
        </w:rPr>
        <w:t>Installation</w:t>
      </w:r>
    </w:p>
    <w:p w:rsidR="00E70720" w:rsidRDefault="00E70720" w:rsidP="00E70720">
      <w:pPr>
        <w:pStyle w:val="berschrift1"/>
      </w:pPr>
      <w:r>
        <w:t>Java installieren</w:t>
      </w:r>
    </w:p>
    <w:p w:rsidR="00C5100D" w:rsidRDefault="00C5100D" w:rsidP="00E70720">
      <w:r>
        <w:t xml:space="preserve">Die JRE (Java Runtime Environment) ist meist auf einem System schon installiert. </w:t>
      </w:r>
      <w:r w:rsidR="00151A55">
        <w:t xml:space="preserve">Damit kann man aber nur Java-Programme ausführen. Zum Entwickeln von Programmen </w:t>
      </w:r>
      <w:r>
        <w:t xml:space="preserve">brauchen </w:t>
      </w:r>
      <w:r w:rsidR="00151A55">
        <w:t xml:space="preserve">wir </w:t>
      </w:r>
      <w:r>
        <w:t>das JDK (Java Development Kit)</w:t>
      </w:r>
      <w:r w:rsidR="002C46F2">
        <w:t>.</w:t>
      </w:r>
    </w:p>
    <w:p w:rsidR="00871CEB" w:rsidRDefault="00E7347A" w:rsidP="00E70720"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7CBB4699" wp14:editId="3790515F">
            <wp:simplePos x="0" y="0"/>
            <wp:positionH relativeFrom="column">
              <wp:posOffset>2852420</wp:posOffset>
            </wp:positionH>
            <wp:positionV relativeFrom="paragraph">
              <wp:posOffset>453390</wp:posOffset>
            </wp:positionV>
            <wp:extent cx="3481070" cy="1479550"/>
            <wp:effectExtent l="0" t="0" r="5080" b="6350"/>
            <wp:wrapTight wrapText="bothSides">
              <wp:wrapPolygon edited="0">
                <wp:start x="0" y="0"/>
                <wp:lineTo x="0" y="21415"/>
                <wp:lineTo x="21513" y="21415"/>
                <wp:lineTo x="2151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20">
        <w:t xml:space="preserve">Auf der Website </w:t>
      </w:r>
      <w:hyperlink r:id="rId11" w:history="1">
        <w:r w:rsidR="00556EBA" w:rsidRPr="00301B58">
          <w:rPr>
            <w:rStyle w:val="Hyperlink"/>
          </w:rPr>
          <w:t>http://www.oracle.com/technetwork/java/javase/downloads/</w:t>
        </w:r>
      </w:hyperlink>
      <w:r w:rsidR="00556EBA">
        <w:t xml:space="preserve"> </w:t>
      </w:r>
      <w:r w:rsidR="00E70720">
        <w:t xml:space="preserve">kann Java heruntergeladen werden. Ich empfehle, die </w:t>
      </w:r>
      <w:r w:rsidR="00E70720" w:rsidRPr="00D75AE0">
        <w:rPr>
          <w:b/>
        </w:rPr>
        <w:t xml:space="preserve">neueste Version des </w:t>
      </w:r>
      <w:r w:rsidR="00C5100D" w:rsidRPr="00D75AE0">
        <w:rPr>
          <w:b/>
        </w:rPr>
        <w:t>JDK</w:t>
      </w:r>
      <w:r w:rsidR="00E70720">
        <w:t xml:space="preserve"> zu installieren.</w:t>
      </w:r>
      <w:r w:rsidR="00DF00BC" w:rsidRPr="00DF00BC">
        <w:rPr>
          <w:noProof/>
          <w:lang w:eastAsia="de-CH" w:bidi="ar-SA"/>
        </w:rPr>
        <w:t xml:space="preserve"> </w:t>
      </w:r>
    </w:p>
    <w:p w:rsidR="008C0747" w:rsidRDefault="001E03D8" w:rsidP="00E70720">
      <w:r>
        <w:t>Merken Sie Sich, wohin Sie das JDK installieren. Wir müssen das nachher bei Eclipse angeben.</w:t>
      </w:r>
    </w:p>
    <w:p w:rsidR="00DF00BC" w:rsidRDefault="00DF00BC" w:rsidP="00E70720"/>
    <w:p w:rsidR="00BD1515" w:rsidRDefault="00BD1515" w:rsidP="00E70720"/>
    <w:p w:rsidR="00BD1515" w:rsidRDefault="00BD1515" w:rsidP="00E70720"/>
    <w:p w:rsidR="00A814C7" w:rsidRDefault="00A814C7" w:rsidP="00E70720"/>
    <w:p w:rsidR="0067614D" w:rsidRDefault="00C5100D" w:rsidP="0067614D">
      <w:pPr>
        <w:pStyle w:val="berschrift1"/>
      </w:pPr>
      <w:r>
        <w:t>Eclipse installieren</w:t>
      </w:r>
      <w:r w:rsidR="0020247B">
        <w:t xml:space="preserve"> (inkl. e(fx)clipse)</w:t>
      </w:r>
    </w:p>
    <w:p w:rsidR="00C5100D" w:rsidRDefault="001E03D8" w:rsidP="00C5100D">
      <w:r>
        <w:t xml:space="preserve">Man kann Java auch mit Texteditor und Kommandozeile programmieren. </w:t>
      </w:r>
      <w:r w:rsidR="009F38A5">
        <w:t>Meist verwendet man aber eine Entwicklungsumgebung, was gerade für echte Projekte unumgänglich ist.</w:t>
      </w:r>
    </w:p>
    <w:p w:rsidR="00182132" w:rsidRDefault="00182132" w:rsidP="00C5100D">
      <w:r>
        <w:t>Wir verwenden für den Unterricht Eclipse</w:t>
      </w:r>
      <w:r w:rsidR="00C416E0">
        <w:t xml:space="preserve"> (es gäbe natürlich auch andere</w:t>
      </w:r>
      <w:r w:rsidR="00F7119E">
        <w:t>,</w:t>
      </w:r>
      <w:r w:rsidR="00C416E0">
        <w:t xml:space="preserve"> wie Netbeans oder Intellij IDEA)</w:t>
      </w:r>
      <w:r>
        <w:t>.</w:t>
      </w:r>
      <w:r w:rsidR="00C416E0">
        <w:t xml:space="preserve"> </w:t>
      </w:r>
    </w:p>
    <w:p w:rsidR="00D75AE0" w:rsidRDefault="0020247B" w:rsidP="00C5100D">
      <w:r>
        <w:t xml:space="preserve">Eclipse besteht aus einem Kern-Programm und unzähligen(!) Plugins, die man je nach Bedarf dazu installieren kann. </w:t>
      </w:r>
      <w:r w:rsidR="00D75AE0">
        <w:t xml:space="preserve">Wir verwenden ein vorgefertigtes Packet mit Eclipse und den Plugins, die wir brauchen. </w:t>
      </w:r>
    </w:p>
    <w:p w:rsidR="00C416E0" w:rsidRDefault="00A814C7" w:rsidP="00C5100D">
      <w:r>
        <w:rPr>
          <w:noProof/>
          <w:lang w:eastAsia="de-CH" w:bidi="ar-SA"/>
        </w:rPr>
        <w:drawing>
          <wp:anchor distT="0" distB="0" distL="114300" distR="114300" simplePos="0" relativeHeight="251659264" behindDoc="1" locked="0" layoutInCell="1" allowOverlap="1" wp14:anchorId="198CB3BF" wp14:editId="45D86A6C">
            <wp:simplePos x="0" y="0"/>
            <wp:positionH relativeFrom="column">
              <wp:posOffset>1575435</wp:posOffset>
            </wp:positionH>
            <wp:positionV relativeFrom="paragraph">
              <wp:posOffset>337185</wp:posOffset>
            </wp:positionV>
            <wp:extent cx="4739005" cy="2044700"/>
            <wp:effectExtent l="0" t="0" r="4445" b="0"/>
            <wp:wrapTight wrapText="bothSides">
              <wp:wrapPolygon edited="0">
                <wp:start x="0" y="0"/>
                <wp:lineTo x="0" y="21332"/>
                <wp:lineTo x="21533" y="21332"/>
                <wp:lineTo x="2153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24"/>
                    <a:stretch/>
                  </pic:blipFill>
                  <pic:spPr bwMode="auto">
                    <a:xfrm>
                      <a:off x="0" y="0"/>
                      <a:ext cx="4739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47B">
        <w:t xml:space="preserve">Gehen Sie zu </w:t>
      </w:r>
      <w:hyperlink r:id="rId13" w:history="1">
        <w:r w:rsidR="0020247B" w:rsidRPr="002A6683">
          <w:rPr>
            <w:rStyle w:val="Hyperlink"/>
          </w:rPr>
          <w:t>http://efxclipse.org/install.html</w:t>
        </w:r>
      </w:hyperlink>
      <w:r w:rsidR="0020247B">
        <w:t xml:space="preserve"> und laden Sie </w:t>
      </w:r>
      <w:r w:rsidR="00D75AE0">
        <w:t xml:space="preserve">dort </w:t>
      </w:r>
      <w:r w:rsidR="00D75AE0" w:rsidRPr="00E7347A">
        <w:rPr>
          <w:b/>
        </w:rPr>
        <w:t>Eclipse 4.2 SDK</w:t>
      </w:r>
      <w:r w:rsidR="00D75AE0">
        <w:t xml:space="preserve"> </w:t>
      </w:r>
      <w:r w:rsidR="00E7347A">
        <w:t>als „Preconfigured distro“ herunter.</w:t>
      </w:r>
      <w:r w:rsidR="00E7347A" w:rsidRPr="00E7347A">
        <w:rPr>
          <w:noProof/>
          <w:lang w:eastAsia="de-CH" w:bidi="ar-SA"/>
        </w:rPr>
        <w:t xml:space="preserve"> </w:t>
      </w:r>
    </w:p>
    <w:p w:rsidR="00C416E0" w:rsidRDefault="00C416E0" w:rsidP="00C5100D"/>
    <w:p w:rsidR="00E7347A" w:rsidRDefault="00E7347A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BD1515" w:rsidRDefault="00BD1515" w:rsidP="00BD1515">
      <w:pPr>
        <w:pStyle w:val="berschrift2"/>
      </w:pPr>
      <w:r>
        <w:lastRenderedPageBreak/>
        <w:t>Eclipse einrichten</w:t>
      </w:r>
    </w:p>
    <w:p w:rsidR="00BD1515" w:rsidRDefault="00BD1515" w:rsidP="00BD1515">
      <w:r>
        <w:t>Starten Sie Eclipse. Eclipse fragt Sie dann nach dem Ort, wo Ihre Projekte gespeichert werden sollen.</w:t>
      </w:r>
      <w:r w:rsidR="00430F2B">
        <w:t xml:space="preserve"> Dieser Ort wird „Workspace“ genannt. Man kann problemlos auch mehrere Workspaces haben.</w:t>
      </w:r>
    </w:p>
    <w:p w:rsidR="00BD1515" w:rsidRDefault="00BD1515" w:rsidP="00BD1515">
      <w:r>
        <w:t xml:space="preserve">Schliessen Sie den „Welcome“-Bildschirm, der nach dem Start erscheint. </w:t>
      </w:r>
    </w:p>
    <w:p w:rsidR="00BD1515" w:rsidRDefault="00BD1515" w:rsidP="00BD1515">
      <w:r>
        <w:t xml:space="preserve">Öffnen Sie das Menu </w:t>
      </w:r>
      <w:r>
        <w:rPr>
          <w:i/>
        </w:rPr>
        <w:t>Window | Preferences</w:t>
      </w:r>
      <w:r w:rsidR="007808C7">
        <w:t xml:space="preserve"> und gehen Sie zu </w:t>
      </w:r>
      <w:r w:rsidR="007808C7">
        <w:rPr>
          <w:i/>
        </w:rPr>
        <w:t>Java | Installed JREs</w:t>
      </w:r>
      <w:r w:rsidR="007808C7">
        <w:t xml:space="preserve">. Klicken Sie </w:t>
      </w:r>
      <w:r w:rsidR="007808C7">
        <w:rPr>
          <w:i/>
        </w:rPr>
        <w:t>Add…</w:t>
      </w:r>
      <w:r w:rsidR="007808C7">
        <w:t>und wä</w:t>
      </w:r>
      <w:r w:rsidR="007808C7">
        <w:t>h</w:t>
      </w:r>
      <w:r w:rsidR="007808C7">
        <w:t xml:space="preserve">len Sie </w:t>
      </w:r>
      <w:r w:rsidR="007808C7">
        <w:rPr>
          <w:i/>
        </w:rPr>
        <w:t>Standard VM</w:t>
      </w:r>
      <w:r w:rsidR="007808C7">
        <w:t xml:space="preserve">. Anschliessend wählen Sie das unter </w:t>
      </w:r>
      <w:r w:rsidR="007808C7">
        <w:rPr>
          <w:i/>
        </w:rPr>
        <w:t>JRE Home</w:t>
      </w:r>
      <w:r w:rsidR="007808C7">
        <w:t xml:space="preserve"> das Verzeichnis, wo Sie das Java </w:t>
      </w:r>
      <w:r w:rsidR="007808C7" w:rsidRPr="007808C7">
        <w:rPr>
          <w:b/>
        </w:rPr>
        <w:t>JDK</w:t>
      </w:r>
      <w:r w:rsidR="007808C7">
        <w:t xml:space="preserve"> insta</w:t>
      </w:r>
      <w:r w:rsidR="007808C7">
        <w:t>l</w:t>
      </w:r>
      <w:r w:rsidR="007808C7">
        <w:t>liert haben</w:t>
      </w:r>
      <w:r w:rsidR="004D1E56">
        <w:t xml:space="preserve"> und klicken Sie </w:t>
      </w:r>
      <w:r w:rsidR="004D1E56">
        <w:rPr>
          <w:i/>
        </w:rPr>
        <w:t>Finish</w:t>
      </w:r>
      <w:r w:rsidR="004D1E56">
        <w:t xml:space="preserve">. Wählen Sie nun jdk1.7…. als Standard, indem Sie dort den Haken setzen. </w:t>
      </w:r>
      <w:r w:rsidR="004C7209">
        <w:t xml:space="preserve">Löschen Sie die JRE, die vorher schon dort war. </w:t>
      </w:r>
      <w:r w:rsidR="0040108E">
        <w:t>Klicken Sie dann OK.</w:t>
      </w:r>
    </w:p>
    <w:p w:rsidR="00A814C7" w:rsidRDefault="00A814C7" w:rsidP="00BD1515"/>
    <w:p w:rsidR="000E06CB" w:rsidRDefault="009A627B" w:rsidP="000E06CB">
      <w:pPr>
        <w:pStyle w:val="berschrift2"/>
      </w:pPr>
      <w:r>
        <w:t>Eclipse Projekte</w:t>
      </w:r>
    </w:p>
    <w:p w:rsidR="000E06CB" w:rsidRDefault="00625498" w:rsidP="000E06CB">
      <w:pPr>
        <w:rPr>
          <w:i/>
        </w:rPr>
      </w:pPr>
      <w:r>
        <w:t xml:space="preserve">Um ein neues Eclipse Projekt zu erstellen, wählen Sie </w:t>
      </w:r>
      <w:r>
        <w:rPr>
          <w:i/>
        </w:rPr>
        <w:t>File |New |</w:t>
      </w:r>
      <w:r>
        <w:t xml:space="preserve"> </w:t>
      </w:r>
      <w:r>
        <w:rPr>
          <w:i/>
        </w:rPr>
        <w:t>Java Project.</w:t>
      </w:r>
    </w:p>
    <w:p w:rsidR="009A627B" w:rsidRPr="00A814C7" w:rsidRDefault="009A627B" w:rsidP="00A814C7">
      <w:pPr>
        <w:spacing w:after="0"/>
        <w:rPr>
          <w:b/>
        </w:rPr>
      </w:pPr>
      <w:r w:rsidRPr="00A814C7">
        <w:rPr>
          <w:b/>
        </w:rPr>
        <w:t>Projekte Importieren</w:t>
      </w:r>
    </w:p>
    <w:p w:rsidR="00625498" w:rsidRPr="009A627B" w:rsidRDefault="00625498" w:rsidP="000E06CB">
      <w:r>
        <w:t xml:space="preserve">Sie werden zum Teil vorgefertigte Eclipse Projekte für Übungen erhalten. Diese können Sie dann wie folgt </w:t>
      </w:r>
      <w:r w:rsidRPr="00625498">
        <w:rPr>
          <w:b/>
        </w:rPr>
        <w:t>i</w:t>
      </w:r>
      <w:r w:rsidRPr="00625498">
        <w:rPr>
          <w:b/>
        </w:rPr>
        <w:t>m</w:t>
      </w:r>
      <w:r w:rsidRPr="00625498">
        <w:rPr>
          <w:b/>
        </w:rPr>
        <w:t>portieren</w:t>
      </w:r>
      <w:r>
        <w:t xml:space="preserve">: </w:t>
      </w:r>
      <w:r>
        <w:rPr>
          <w:i/>
        </w:rPr>
        <w:t>File | Import… | Existing Projects into Workspace</w:t>
      </w:r>
      <w:r>
        <w:t xml:space="preserve">. </w:t>
      </w:r>
      <w:r w:rsidR="009A627B">
        <w:t xml:space="preserve">Dann wählen Sie, falls es eine Zip-Datei ist, </w:t>
      </w:r>
      <w:r w:rsidR="009A627B">
        <w:rPr>
          <w:i/>
        </w:rPr>
        <w:t>select archive file</w:t>
      </w:r>
      <w:r w:rsidR="009A627B">
        <w:t xml:space="preserve"> und wählen die Datei aus. Nun sollte ein oder mehrere Projekte aus der Zip-Datei unten ersche</w:t>
      </w:r>
      <w:r w:rsidR="009A627B">
        <w:t>i</w:t>
      </w:r>
      <w:r w:rsidR="009A627B">
        <w:t xml:space="preserve">nen. Wählen Sie die gewünschten aus und drücken Sie </w:t>
      </w:r>
      <w:r w:rsidR="009A627B">
        <w:rPr>
          <w:i/>
        </w:rPr>
        <w:t>Finish</w:t>
      </w:r>
      <w:r w:rsidR="009A627B">
        <w:t>.</w:t>
      </w:r>
    </w:p>
    <w:p w:rsidR="009A627B" w:rsidRPr="009A627B" w:rsidRDefault="009A627B" w:rsidP="00A814C7">
      <w:pPr>
        <w:spacing w:after="0"/>
        <w:rPr>
          <w:b/>
        </w:rPr>
      </w:pPr>
      <w:r>
        <w:rPr>
          <w:b/>
        </w:rPr>
        <w:t xml:space="preserve">Projekte </w:t>
      </w:r>
      <w:r w:rsidRPr="00A814C7">
        <w:rPr>
          <w:b/>
        </w:rPr>
        <w:t>Exportieren</w:t>
      </w:r>
    </w:p>
    <w:p w:rsidR="001E0CD7" w:rsidRPr="009A627B" w:rsidRDefault="00625498" w:rsidP="000E06CB">
      <w:r>
        <w:t xml:space="preserve">Um ein Eclipse Projekt zu </w:t>
      </w:r>
      <w:r w:rsidR="009A627B">
        <w:t xml:space="preserve">exportieren klicken Sie mit der rechten Maustaste auf das Projekt und wählen </w:t>
      </w:r>
      <w:r w:rsidR="009A627B">
        <w:rPr>
          <w:i/>
        </w:rPr>
        <w:t>E</w:t>
      </w:r>
      <w:r w:rsidR="009A627B">
        <w:rPr>
          <w:i/>
        </w:rPr>
        <w:t>x</w:t>
      </w:r>
      <w:r w:rsidR="009A627B">
        <w:rPr>
          <w:i/>
        </w:rPr>
        <w:t>port...</w:t>
      </w:r>
      <w:r w:rsidR="009A627B">
        <w:t xml:space="preserve"> Wählen Sie </w:t>
      </w:r>
      <w:r w:rsidR="009A627B">
        <w:rPr>
          <w:i/>
        </w:rPr>
        <w:t>Archive File</w:t>
      </w:r>
      <w:r w:rsidR="003344B2">
        <w:t>. Dann können Sie noch den Speicherort und den Dateinamen festlegen und e</w:t>
      </w:r>
      <w:r w:rsidR="003344B2">
        <w:t>x</w:t>
      </w:r>
      <w:r w:rsidR="003344B2">
        <w:t>portieren.</w:t>
      </w:r>
    </w:p>
    <w:p w:rsidR="000E06CB" w:rsidRDefault="000E06CB" w:rsidP="000E06CB"/>
    <w:p w:rsidR="000E06CB" w:rsidRDefault="000E06CB" w:rsidP="000E06CB"/>
    <w:p w:rsidR="000E06CB" w:rsidRDefault="000E06CB" w:rsidP="000E06CB">
      <w:pPr>
        <w:pStyle w:val="berschrift1"/>
      </w:pPr>
      <w:r>
        <w:t>JavaFX Scene Builder installieren</w:t>
      </w:r>
    </w:p>
    <w:p w:rsidR="000E06CB" w:rsidRDefault="000E06CB" w:rsidP="000E06CB">
      <w:r>
        <w:t>Zum Entwickeln von Grafischen Benutzeroberflächen benutzen wir den JavaFX Scene Builder.</w:t>
      </w:r>
    </w:p>
    <w:p w:rsidR="000E06CB" w:rsidRDefault="000E06CB" w:rsidP="000E06CB">
      <w:r>
        <w:t xml:space="preserve">Laden Sie den JavaFX Scene Builder unter </w:t>
      </w:r>
      <w:hyperlink r:id="rId14" w:history="1">
        <w:r w:rsidRPr="002A6683">
          <w:rPr>
            <w:rStyle w:val="Hyperlink"/>
          </w:rPr>
          <w:t>http://www.oracle.com/technetwork/java/javafx/downloads/</w:t>
        </w:r>
      </w:hyperlink>
      <w:r>
        <w:t xml:space="preserve"> he</w:t>
      </w:r>
      <w:r>
        <w:t>r</w:t>
      </w:r>
      <w:r>
        <w:t>unter und installieren Sie Ihn.</w:t>
      </w:r>
    </w:p>
    <w:p w:rsidR="00A814C7" w:rsidRDefault="00A814C7" w:rsidP="000E06CB"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1CE6B4CA" wp14:editId="59B2737C">
            <wp:simplePos x="0" y="0"/>
            <wp:positionH relativeFrom="column">
              <wp:posOffset>356235</wp:posOffset>
            </wp:positionH>
            <wp:positionV relativeFrom="paragraph">
              <wp:posOffset>42545</wp:posOffset>
            </wp:positionV>
            <wp:extent cx="5972810" cy="1842770"/>
            <wp:effectExtent l="0" t="0" r="8890" b="5080"/>
            <wp:wrapTight wrapText="bothSides">
              <wp:wrapPolygon edited="0">
                <wp:start x="0" y="0"/>
                <wp:lineTo x="0" y="21436"/>
                <wp:lineTo x="21563" y="21436"/>
                <wp:lineTo x="2156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FE7" w:rsidRDefault="00776FE7" w:rsidP="000E06CB"/>
    <w:p w:rsidR="000E06CB" w:rsidRDefault="000E06CB" w:rsidP="000E06CB"/>
    <w:p w:rsidR="000E06CB" w:rsidRPr="000E06CB" w:rsidRDefault="000E06CB" w:rsidP="000E06CB"/>
    <w:sectPr w:rsidR="000E06CB" w:rsidRPr="000E06CB" w:rsidSect="000220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FBA" w:rsidRDefault="00537FBA" w:rsidP="0006793C">
      <w:pPr>
        <w:spacing w:after="0" w:line="240" w:lineRule="auto"/>
      </w:pPr>
      <w:r>
        <w:separator/>
      </w:r>
    </w:p>
  </w:endnote>
  <w:endnote w:type="continuationSeparator" w:id="0">
    <w:p w:rsidR="00537FBA" w:rsidRDefault="00537FBA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716" w:rsidRDefault="0013671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36716" w:rsidRDefault="00136716" w:rsidP="00136716">
    <w:pPr>
      <w:pStyle w:val="Fuzeile"/>
      <w:rPr>
        <w:lang w:val="en-US"/>
      </w:rPr>
    </w:pPr>
    <w:r w:rsidRPr="0013671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594E7C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13671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716" w:rsidRDefault="0013671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FBA" w:rsidRDefault="00537FBA" w:rsidP="0006793C">
      <w:pPr>
        <w:spacing w:after="0" w:line="240" w:lineRule="auto"/>
      </w:pPr>
      <w:r>
        <w:separator/>
      </w:r>
    </w:p>
  </w:footnote>
  <w:footnote w:type="continuationSeparator" w:id="0">
    <w:p w:rsidR="00537FBA" w:rsidRDefault="00537FBA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716" w:rsidRDefault="001367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B887EB" wp14:editId="4E4342F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>
      <w:t>Installation</w:t>
    </w:r>
    <w:r w:rsidR="009948F2" w:rsidRPr="00CF1F46">
      <w:tab/>
    </w:r>
    <w:r w:rsidR="00094FF4">
      <w:t>Thema</w:t>
    </w:r>
    <w:r w:rsidR="009948F2" w:rsidRPr="00CF1F46">
      <w:t>:</w:t>
    </w:r>
    <w:r w:rsidR="009948F2">
      <w:t xml:space="preserve"> </w:t>
    </w:r>
    <w:r w:rsidR="00094FF4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136716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716" w:rsidRDefault="0013671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3ED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80E0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A4D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D421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6CB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35F3E"/>
    <w:rsid w:val="00136716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A5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2132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3D8"/>
    <w:rsid w:val="001E0CD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47B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6F2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4B2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108E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3AFF"/>
    <w:rsid w:val="00426621"/>
    <w:rsid w:val="00430F2B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C7209"/>
    <w:rsid w:val="004D073B"/>
    <w:rsid w:val="004D0ECA"/>
    <w:rsid w:val="004D0F43"/>
    <w:rsid w:val="004D1E56"/>
    <w:rsid w:val="004D33B9"/>
    <w:rsid w:val="004D4E80"/>
    <w:rsid w:val="004D548D"/>
    <w:rsid w:val="004D7AD4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37FBA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5498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B07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0AB"/>
    <w:rsid w:val="00774D48"/>
    <w:rsid w:val="00776D5F"/>
    <w:rsid w:val="00776FE7"/>
    <w:rsid w:val="00777829"/>
    <w:rsid w:val="007808C7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27B"/>
    <w:rsid w:val="009A6909"/>
    <w:rsid w:val="009A6DF4"/>
    <w:rsid w:val="009A6ECB"/>
    <w:rsid w:val="009B19D3"/>
    <w:rsid w:val="009B1C6C"/>
    <w:rsid w:val="009B1CFA"/>
    <w:rsid w:val="009B21D3"/>
    <w:rsid w:val="009B29CA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38A5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4C7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1515"/>
    <w:rsid w:val="00BD35EF"/>
    <w:rsid w:val="00BD7301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6E0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00D"/>
    <w:rsid w:val="00C5186B"/>
    <w:rsid w:val="00C577CF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3F45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C8C"/>
    <w:rsid w:val="00CC2F25"/>
    <w:rsid w:val="00CC2FB0"/>
    <w:rsid w:val="00CC73A7"/>
    <w:rsid w:val="00CD47AA"/>
    <w:rsid w:val="00CD5C23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5AE0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00BC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07D3F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347A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472"/>
    <w:rsid w:val="00F0035F"/>
    <w:rsid w:val="00F02681"/>
    <w:rsid w:val="00F02C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66349"/>
    <w:rsid w:val="00F7075A"/>
    <w:rsid w:val="00F70D8C"/>
    <w:rsid w:val="00F710AD"/>
    <w:rsid w:val="00F7119E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fxclipse.org/install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oracle.com/technetwork/java/javafx/downloads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B6A9D-D0A5-4762-87FE-E70EAD1E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537</cp:revision>
  <cp:lastPrinted>2011-02-21T14:55:00Z</cp:lastPrinted>
  <dcterms:created xsi:type="dcterms:W3CDTF">2010-08-28T19:53:00Z</dcterms:created>
  <dcterms:modified xsi:type="dcterms:W3CDTF">2012-10-01T15:47:00Z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