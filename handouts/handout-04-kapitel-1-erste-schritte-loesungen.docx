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047F92">
        <w:rPr>
          <w:sz w:val="44"/>
        </w:rPr>
        <w:t>Die ersten Schritte (</w:t>
      </w:r>
      <w:r w:rsidR="00AF6966">
        <w:rPr>
          <w:sz w:val="44"/>
        </w:rPr>
        <w:t>Lösungen</w:t>
      </w:r>
      <w:r w:rsidR="00047F92">
        <w:rPr>
          <w:sz w:val="44"/>
        </w:rPr>
        <w:t>)</w:t>
      </w:r>
    </w:p>
    <w:p w:rsidR="00E347C6" w:rsidRDefault="00CB6C4F" w:rsidP="00CB6C4F">
      <w:pPr>
        <w:pStyle w:val="Aufgabe"/>
      </w:pPr>
      <w:r>
        <w:t>Lösung zu Aufgabe 7:</w:t>
      </w:r>
    </w:p>
    <w:p w:rsidR="00371E01" w:rsidRPr="00047F92" w:rsidRDefault="00371E01" w:rsidP="00371E01">
      <w:pPr>
        <w:pStyle w:val="Quellcode"/>
      </w:pPr>
      <w:r w:rsidRPr="00047F92">
        <w:t>public class MyKara extends Kara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>{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public void act()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{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</w:t>
      </w:r>
    </w:p>
    <w:p w:rsidR="00371E01" w:rsidRPr="000815C2" w:rsidRDefault="00371E01" w:rsidP="00371E01">
      <w:pPr>
        <w:pStyle w:val="Quellcode"/>
        <w:rPr>
          <w:lang w:val="en-US"/>
        </w:rPr>
      </w:pP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removeLeaf();</w:t>
      </w:r>
    </w:p>
    <w:p w:rsidR="00371E01" w:rsidRDefault="00C7753B" w:rsidP="00371E01">
      <w:pPr>
        <w:pStyle w:val="Quellcode"/>
      </w:pPr>
      <w:r w:rsidRPr="000815C2">
        <w:rPr>
          <w:lang w:val="en-US"/>
        </w:rPr>
        <w:t xml:space="preserve">    </w:t>
      </w:r>
      <w:r>
        <w:t>}</w:t>
      </w:r>
    </w:p>
    <w:p w:rsidR="00CB6C4F" w:rsidRDefault="00371E01" w:rsidP="00371E01">
      <w:pPr>
        <w:pStyle w:val="Quellcode"/>
      </w:pPr>
      <w:r>
        <w:t>}</w:t>
      </w:r>
    </w:p>
    <w:p w:rsidR="00CB6C4F" w:rsidRDefault="00CB6C4F" w:rsidP="00BA2224">
      <w:pPr>
        <w:pStyle w:val="KeinLeerraum"/>
      </w:pPr>
    </w:p>
    <w:p w:rsidR="00371E01" w:rsidRPr="00296286" w:rsidRDefault="00BA2224" w:rsidP="00296286">
      <w:pPr>
        <w:rPr>
          <w:b/>
        </w:rPr>
      </w:pPr>
      <w:r w:rsidRPr="00296286">
        <w:rPr>
          <w:b/>
        </w:rPr>
        <w:t>Erläuterungen</w:t>
      </w:r>
      <w:r w:rsidR="00371E01" w:rsidRPr="00296286">
        <w:rPr>
          <w:b/>
        </w:rPr>
        <w:t>:</w:t>
      </w:r>
    </w:p>
    <w:p w:rsidR="004121CD" w:rsidRDefault="00950F2A" w:rsidP="004121CD">
      <w:pPr>
        <w:pStyle w:val="Listenabsatz"/>
        <w:numPr>
          <w:ilvl w:val="0"/>
          <w:numId w:val="20"/>
        </w:numPr>
      </w:pPr>
      <w:r>
        <w:t xml:space="preserve">Die </w:t>
      </w:r>
      <w:r w:rsidRPr="00F41AFA">
        <w:rPr>
          <w:b/>
          <w:i/>
        </w:rPr>
        <w:t>Kommentare</w:t>
      </w:r>
      <w:r>
        <w:t xml:space="preserve"> im Quelltext wurden weggelassen (= der Text, welcher im </w:t>
      </w:r>
      <w:proofErr w:type="spellStart"/>
      <w:r>
        <w:t>Greenfoot</w:t>
      </w:r>
      <w:proofErr w:type="spellEnd"/>
      <w:r>
        <w:t>-Editor entweder grau oder blau dar</w:t>
      </w:r>
      <w:r w:rsidR="00E64A84">
        <w:t>gestellt wird).</w:t>
      </w:r>
      <w:r w:rsidR="00E64A84">
        <w:br/>
        <w:t>Kommentare schreibt man in den Quelltext als zusätzliche Informationen. Die Kommentare sind für Me</w:t>
      </w:r>
      <w:r w:rsidR="00E64A84">
        <w:t>n</w:t>
      </w:r>
      <w:r w:rsidR="00E64A84">
        <w:t xml:space="preserve">schen und werden vom Computer ignoriert. Es gibt </w:t>
      </w:r>
      <w:r w:rsidR="00E64A84" w:rsidRPr="003D0847">
        <w:rPr>
          <w:b/>
        </w:rPr>
        <w:t>drei Möglichkeiten</w:t>
      </w:r>
      <w:r w:rsidR="00E64A84">
        <w:t>, um Kommentare in den Quelltext zu schreiben: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Mit zwei Schrägstrichen </w:t>
      </w:r>
      <w:r w:rsidRPr="0049070A">
        <w:rPr>
          <w:rFonts w:ascii="Courier New" w:hAnsi="Courier New" w:cs="Courier New"/>
          <w:b/>
        </w:rPr>
        <w:t>//</w:t>
      </w:r>
      <w:r w:rsidRPr="004121CD">
        <w:rPr>
          <w:b/>
        </w:rPr>
        <w:t xml:space="preserve"> </w:t>
      </w:r>
      <w:r>
        <w:t>(nach den Strichen gilt der Rest der Zeile als Kommentar)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Längere Kommentare über mehrere Zeilen schliesst man mit </w:t>
      </w:r>
      <w:r w:rsidRPr="0049070A">
        <w:rPr>
          <w:rFonts w:ascii="Courier New" w:hAnsi="Courier New" w:cs="Courier New"/>
          <w:b/>
        </w:rPr>
        <w:t>/*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ein.</w:t>
      </w:r>
    </w:p>
    <w:p w:rsidR="00E64A84" w:rsidRDefault="00E64A84" w:rsidP="004121CD">
      <w:pPr>
        <w:pStyle w:val="Listenabsatz"/>
        <w:numPr>
          <w:ilvl w:val="1"/>
          <w:numId w:val="20"/>
        </w:numPr>
      </w:pPr>
      <w:r>
        <w:t xml:space="preserve">Kommentare für Methoden und Klassen werden zwischen </w:t>
      </w:r>
      <w:r w:rsidRPr="0049070A">
        <w:rPr>
          <w:rFonts w:ascii="Courier New" w:hAnsi="Courier New" w:cs="Courier New"/>
          <w:b/>
        </w:rPr>
        <w:t>/**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geschrieben.</w:t>
      </w:r>
    </w:p>
    <w:p w:rsidR="003A01CF" w:rsidRPr="005A058B" w:rsidRDefault="003A01CF" w:rsidP="003A01CF">
      <w:pPr>
        <w:pStyle w:val="Aufgabe"/>
        <w:rPr>
          <w:lang w:val="en-US"/>
        </w:rPr>
      </w:pPr>
      <w:r w:rsidRPr="005A058B">
        <w:rPr>
          <w:lang w:val="en-US"/>
        </w:rPr>
        <w:lastRenderedPageBreak/>
        <w:t>Solution to Task 8: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>public class MyKara extends Kara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>{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public void act()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{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goAroundTree();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goAroundTree();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goAroundTree();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removeLeaf();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} 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public void goAroundTree()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{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turnLeft();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turnRight();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turnRight();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turnLeft();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}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>}</w:t>
      </w:r>
    </w:p>
    <w:p w:rsidR="003A01CF" w:rsidRDefault="003A01CF" w:rsidP="00590E4F">
      <w:pPr>
        <w:pStyle w:val="KeinLeerraum"/>
      </w:pPr>
    </w:p>
    <w:p w:rsidR="003A01CF" w:rsidRDefault="003A01CF" w:rsidP="00590E4F">
      <w:pPr>
        <w:pStyle w:val="KeinLeerraum"/>
      </w:pPr>
    </w:p>
    <w:p w:rsidR="000B70E2" w:rsidRPr="00296286" w:rsidRDefault="000B70E2" w:rsidP="000B70E2">
      <w:pPr>
        <w:rPr>
          <w:b/>
        </w:rPr>
      </w:pPr>
      <w:r w:rsidRPr="00296286">
        <w:rPr>
          <w:b/>
        </w:rPr>
        <w:t>Erläuterungen:</w:t>
      </w:r>
    </w:p>
    <w:p w:rsidR="00C70E1F" w:rsidRDefault="00AF0E1A" w:rsidP="00F61EC1">
      <w:pPr>
        <w:pStyle w:val="Listenabsatz"/>
        <w:numPr>
          <w:ilvl w:val="0"/>
          <w:numId w:val="21"/>
        </w:numPr>
      </w:pPr>
      <w:r>
        <w:t>Zur besseren Übersicht und um zu vermeiden, dass wir dreimal den gleichen Code schreiben müssen, h</w:t>
      </w:r>
      <w:r>
        <w:t>a</w:t>
      </w:r>
      <w:r>
        <w:t xml:space="preserve">ben wir eine </w:t>
      </w:r>
      <w:r w:rsidRPr="006B53F2">
        <w:t>neue Methode</w:t>
      </w:r>
      <w:r>
        <w:t xml:space="preserve"> </w:t>
      </w:r>
      <w:proofErr w:type="spellStart"/>
      <w:r w:rsidR="000815C2">
        <w:rPr>
          <w:rFonts w:ascii="Courier New" w:hAnsi="Courier New" w:cs="Courier New"/>
        </w:rPr>
        <w:t>goAroundTree</w:t>
      </w:r>
      <w:proofErr w:type="spellEnd"/>
      <w:r w:rsidR="003654D1" w:rsidRPr="0049070A">
        <w:rPr>
          <w:rFonts w:ascii="Courier New" w:hAnsi="Courier New" w:cs="Courier New"/>
        </w:rPr>
        <w:t>()</w:t>
      </w:r>
      <w:r w:rsidR="003654D1">
        <w:t xml:space="preserve"> </w:t>
      </w:r>
      <w:r>
        <w:t xml:space="preserve">eingeführt. </w:t>
      </w:r>
      <w:r w:rsidR="00AA0068">
        <w:br/>
      </w:r>
    </w:p>
    <w:p w:rsidR="004C2F6C" w:rsidRDefault="00F23A22" w:rsidP="000B70E2">
      <w:pPr>
        <w:pStyle w:val="Listenabsatz"/>
        <w:numPr>
          <w:ilvl w:val="0"/>
          <w:numId w:val="21"/>
        </w:numPr>
      </w:pPr>
      <w:r>
        <w:t xml:space="preserve">Dem Namen der Methode werden hier zwei Schlüsselwörter </w:t>
      </w:r>
      <w:proofErr w:type="spellStart"/>
      <w:r w:rsidR="0028757A" w:rsidRPr="0049070A">
        <w:rPr>
          <w:rFonts w:ascii="Courier New" w:hAnsi="Courier New" w:cs="Courier New"/>
          <w:b/>
        </w:rPr>
        <w:t>public</w:t>
      </w:r>
      <w:proofErr w:type="spellEnd"/>
      <w:r w:rsidR="0028757A" w:rsidRPr="0049070A">
        <w:rPr>
          <w:rFonts w:ascii="Courier New" w:hAnsi="Courier New" w:cs="Courier New"/>
          <w:b/>
        </w:rPr>
        <w:t xml:space="preserve"> </w:t>
      </w:r>
      <w:proofErr w:type="spellStart"/>
      <w:r w:rsidR="0028757A" w:rsidRPr="0049070A">
        <w:rPr>
          <w:rFonts w:ascii="Courier New" w:hAnsi="Courier New" w:cs="Courier New"/>
          <w:b/>
        </w:rPr>
        <w:t>void</w:t>
      </w:r>
      <w:proofErr w:type="spellEnd"/>
      <w:r w:rsidR="0028757A" w:rsidRPr="0028757A">
        <w:rPr>
          <w:b/>
        </w:rPr>
        <w:t xml:space="preserve"> </w:t>
      </w:r>
      <w:r w:rsidR="0028757A">
        <w:t>vorangestellt.</w:t>
      </w:r>
      <w:r w:rsidR="00183B6E">
        <w:t xml:space="preserve"> </w:t>
      </w:r>
      <w:r w:rsidR="00183B6E">
        <w:br/>
      </w:r>
      <w:proofErr w:type="spellStart"/>
      <w:r w:rsidR="00183B6E" w:rsidRPr="0049070A">
        <w:rPr>
          <w:rFonts w:ascii="Courier New" w:hAnsi="Courier New" w:cs="Courier New"/>
          <w:b/>
        </w:rPr>
        <w:t>public</w:t>
      </w:r>
      <w:proofErr w:type="spellEnd"/>
      <w:r w:rsidR="00183B6E">
        <w:t xml:space="preserve"> bedeutet, dass die Methode auch von ausserhalb aufgerufen werden kann. </w:t>
      </w:r>
      <w:r w:rsidR="00183B6E">
        <w:br/>
      </w:r>
      <w:proofErr w:type="spellStart"/>
      <w:r w:rsidR="00183B6E" w:rsidRPr="0049070A">
        <w:rPr>
          <w:rFonts w:ascii="Courier New" w:hAnsi="Courier New" w:cs="Courier New"/>
          <w:b/>
        </w:rPr>
        <w:t>void</w:t>
      </w:r>
      <w:proofErr w:type="spellEnd"/>
      <w:r w:rsidR="00183B6E">
        <w:t xml:space="preserve"> (engl. Leer) bedeutet, dass</w:t>
      </w:r>
      <w:r w:rsidR="00431DD3">
        <w:t xml:space="preserve"> die Methode keinen Wert</w:t>
      </w:r>
      <w:r w:rsidR="009D675C">
        <w:t xml:space="preserve"> zurückliefert.</w:t>
      </w:r>
      <w:r w:rsidR="009D675C">
        <w:br/>
      </w:r>
    </w:p>
    <w:p w:rsidR="00883CCB" w:rsidRDefault="004468AE" w:rsidP="006B06E2">
      <w:pPr>
        <w:pStyle w:val="Listenabsatz"/>
        <w:numPr>
          <w:ilvl w:val="0"/>
          <w:numId w:val="21"/>
        </w:numPr>
      </w:pPr>
      <w:r>
        <w:t xml:space="preserve">Hinter jeder Methode steht das Klammerpaar </w:t>
      </w:r>
      <w:r w:rsidRPr="0049070A">
        <w:rPr>
          <w:rFonts w:ascii="Courier New" w:hAnsi="Courier New" w:cs="Courier New"/>
          <w:b/>
        </w:rPr>
        <w:t>()</w:t>
      </w:r>
      <w:r>
        <w:t>, was bedeutet, dass die Methode kei</w:t>
      </w:r>
      <w:r w:rsidR="005F7F49">
        <w:t>ne Parameter übe</w:t>
      </w:r>
      <w:r w:rsidR="005F7F49">
        <w:t>r</w:t>
      </w:r>
      <w:r w:rsidR="005F7F49">
        <w:t>geben bekommt. Später werden wir Methoden mit Parametern kenne lernen.</w:t>
      </w:r>
      <w:r w:rsidR="00883CCB">
        <w:br/>
      </w:r>
    </w:p>
    <w:p w:rsidR="00C607EF" w:rsidRDefault="00C607EF" w:rsidP="004121CD"/>
    <w:p w:rsidR="004121CD" w:rsidRPr="00296286" w:rsidRDefault="004121CD" w:rsidP="004121CD"/>
    <w:sectPr w:rsidR="004121CD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65" w:rsidRDefault="00134765" w:rsidP="0006793C">
      <w:pPr>
        <w:spacing w:after="0" w:line="240" w:lineRule="auto"/>
      </w:pPr>
      <w:r>
        <w:separator/>
      </w:r>
    </w:p>
  </w:endnote>
  <w:endnote w:type="continuationSeparator" w:id="0">
    <w:p w:rsidR="00134765" w:rsidRDefault="0013476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924F12" w:rsidRDefault="00924F12" w:rsidP="00924F12">
    <w:pPr>
      <w:pStyle w:val="Fuzeile"/>
    </w:pPr>
    <w:r w:rsidRPr="00924F1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65" w:rsidRDefault="00134765" w:rsidP="0006793C">
      <w:pPr>
        <w:spacing w:after="0" w:line="240" w:lineRule="auto"/>
      </w:pPr>
      <w:r>
        <w:separator/>
      </w:r>
    </w:p>
  </w:footnote>
  <w:footnote w:type="continuationSeparator" w:id="0">
    <w:p w:rsidR="00134765" w:rsidRDefault="0013476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2B639D" wp14:editId="40997E7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1: </w:t>
    </w:r>
    <w:r w:rsidR="00C225C0">
      <w:t>Die ersten Schritte (Lösungen)</w:t>
    </w:r>
    <w:r w:rsidR="009948F2" w:rsidRPr="00CF1F46">
      <w:tab/>
    </w:r>
    <w:r w:rsidR="00C225C0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924F12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4765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1CF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26B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24F12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90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2536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01C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249B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4FD51-75CB-430B-B94C-B9F95866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307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589</cp:revision>
  <cp:lastPrinted>2011-02-21T13:52:00Z</cp:lastPrinted>
  <dcterms:created xsi:type="dcterms:W3CDTF">2010-08-28T19:53:00Z</dcterms:created>
  <dcterms:modified xsi:type="dcterms:W3CDTF">2012-09-03T22:37:00Z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