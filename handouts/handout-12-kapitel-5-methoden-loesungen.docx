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F61B4" w:rsidP="00A70584">
      <w:pPr>
        <w:pStyle w:val="Titel"/>
        <w:spacing w:after="240"/>
        <w:rPr>
          <w:sz w:val="44"/>
        </w:rPr>
      </w:pPr>
      <w:r>
        <w:rPr>
          <w:sz w:val="44"/>
        </w:rPr>
        <w:t xml:space="preserve">Kapitel 5: </w:t>
      </w:r>
      <w:r w:rsidR="006B1537">
        <w:rPr>
          <w:sz w:val="44"/>
        </w:rPr>
        <w:t>Eigene Methoden (</w:t>
      </w:r>
      <w:r w:rsidR="00AF6966">
        <w:rPr>
          <w:sz w:val="44"/>
        </w:rPr>
        <w:t>Lösungen</w:t>
      </w:r>
      <w:r w:rsidR="006B1537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</w:t>
      </w:r>
      <w:r w:rsidR="003E5783">
        <w:t>zu Aufgabe 35</w:t>
      </w:r>
      <w:r w:rsidR="006B1537">
        <w:t>: Kuchen backen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public class MyKara extends Kara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act()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drawRectangle(21, 4);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drawRectangle(int width, int height)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int i = 0;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while (i &lt; height)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putLeafs(width);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turnAround();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multiMove(width);</w:t>
      </w:r>
    </w:p>
    <w:p w:rsidR="00C912A6" w:rsidRPr="00C912A6" w:rsidRDefault="00C912A6" w:rsidP="00C912A6">
      <w:pPr>
        <w:pStyle w:val="Quellcode"/>
        <w:rPr>
          <w:lang w:val="en-GB"/>
        </w:rPr>
      </w:pP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// go to next line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turnRight();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move();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turnRight();</w:t>
      </w:r>
    </w:p>
    <w:p w:rsidR="00C912A6" w:rsidRPr="00C912A6" w:rsidRDefault="00C912A6" w:rsidP="00C912A6">
      <w:pPr>
        <w:pStyle w:val="Quellcode"/>
        <w:rPr>
          <w:lang w:val="en-GB"/>
        </w:rPr>
      </w:pP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i = i + 1;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putLeafs(int count)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int i = 0;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while (i &lt; count)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putLeaf();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move();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i = i + 1;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}</w:t>
      </w:r>
    </w:p>
    <w:p w:rsidR="00C912A6" w:rsidRPr="00C912A6" w:rsidRDefault="00C912A6" w:rsidP="00C912A6">
      <w:pPr>
        <w:pStyle w:val="Quellcode"/>
        <w:rPr>
          <w:lang w:val="en-GB"/>
        </w:rPr>
      </w:pP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multiMove(int steps)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int i = 0;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while (i &lt; steps)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move();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i = i + 1;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turnAround()</w:t>
      </w:r>
    </w:p>
    <w:p w:rsidR="00C912A6" w:rsidRPr="00435438" w:rsidRDefault="00C912A6" w:rsidP="00C912A6">
      <w:pPr>
        <w:pStyle w:val="Quellcode"/>
      </w:pPr>
      <w:r w:rsidRPr="00C912A6">
        <w:rPr>
          <w:lang w:val="en-GB"/>
        </w:rPr>
        <w:t xml:space="preserve">    </w:t>
      </w:r>
      <w:r w:rsidRPr="00435438">
        <w:t>{</w:t>
      </w:r>
    </w:p>
    <w:p w:rsidR="00C912A6" w:rsidRPr="00435438" w:rsidRDefault="00C912A6" w:rsidP="00C912A6">
      <w:pPr>
        <w:pStyle w:val="Quellcode"/>
      </w:pPr>
      <w:r w:rsidRPr="00435438">
        <w:t xml:space="preserve">        turnLeft();</w:t>
      </w:r>
    </w:p>
    <w:p w:rsidR="00C912A6" w:rsidRPr="00435438" w:rsidRDefault="00C912A6" w:rsidP="00C912A6">
      <w:pPr>
        <w:pStyle w:val="Quellcode"/>
      </w:pPr>
      <w:r w:rsidRPr="00435438">
        <w:t xml:space="preserve">        turnLeft();</w:t>
      </w:r>
    </w:p>
    <w:p w:rsidR="00C912A6" w:rsidRPr="00435438" w:rsidRDefault="00C912A6" w:rsidP="00C912A6">
      <w:pPr>
        <w:pStyle w:val="Quellcode"/>
      </w:pPr>
      <w:r w:rsidRPr="00435438">
        <w:t xml:space="preserve">    }</w:t>
      </w:r>
    </w:p>
    <w:p w:rsidR="006B1537" w:rsidRDefault="006B1537" w:rsidP="00C912A6">
      <w:pPr>
        <w:pStyle w:val="Quellcode"/>
      </w:pPr>
      <w:r>
        <w:t>}</w:t>
      </w:r>
    </w:p>
    <w:p w:rsidR="005F50CF" w:rsidRDefault="005F50CF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6B1537" w:rsidRDefault="006B1537" w:rsidP="006B1537">
      <w:pPr>
        <w:pStyle w:val="Aufgabe"/>
      </w:pPr>
      <w:r>
        <w:lastRenderedPageBreak/>
        <w:t>Lösung zu Auf</w:t>
      </w:r>
      <w:r w:rsidR="003E5783">
        <w:t>gabe 36</w:t>
      </w:r>
      <w:r>
        <w:t>: Kerzen auf Kuchen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public class MyKara extends Kara</w:t>
      </w:r>
    </w:p>
    <w:p w:rsidR="006B1537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act() 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drawRectangle(21, 4);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drawCandles(10);</w:t>
      </w:r>
    </w:p>
    <w:p w:rsidR="00706C00" w:rsidRPr="00706C00" w:rsidRDefault="00706C00" w:rsidP="00706C00">
      <w:pPr>
        <w:pStyle w:val="Quellcode"/>
        <w:rPr>
          <w:lang w:val="en-GB"/>
        </w:rPr>
      </w:pPr>
      <w:r>
        <w:rPr>
          <w:lang w:val="en-GB"/>
        </w:rPr>
        <w:t xml:space="preserve">    }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drawCandles(int count)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int i = 0; 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while (i &lt; count)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move();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turnLeft();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putLeafs(3);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turnAround();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multiMove(3);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turnLeft();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move();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i = i + 1;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}</w:t>
      </w:r>
    </w:p>
    <w:p w:rsid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}</w:t>
      </w:r>
    </w:p>
    <w:p w:rsidR="00706C00" w:rsidRDefault="00706C00" w:rsidP="00706C00">
      <w:pPr>
        <w:pStyle w:val="Quellcode"/>
        <w:rPr>
          <w:lang w:val="en-GB"/>
        </w:rPr>
      </w:pP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drawRectangle(int width, int height)</w:t>
      </w:r>
    </w:p>
    <w:p w:rsid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>
        <w:rPr>
          <w:lang w:val="en-GB"/>
        </w:rPr>
        <w:t xml:space="preserve">        // ...</w:t>
      </w:r>
    </w:p>
    <w:p w:rsidR="00706C00" w:rsidRDefault="00706C00" w:rsidP="00706C00">
      <w:pPr>
        <w:pStyle w:val="Quellcode"/>
        <w:rPr>
          <w:lang w:val="en-GB"/>
        </w:rPr>
      </w:pPr>
      <w:r>
        <w:rPr>
          <w:lang w:val="en-GB"/>
        </w:rPr>
        <w:t xml:space="preserve">    }</w:t>
      </w:r>
    </w:p>
    <w:p w:rsidR="0002317A" w:rsidRPr="00706C00" w:rsidRDefault="0002317A" w:rsidP="00706C00">
      <w:pPr>
        <w:pStyle w:val="Quellcode"/>
        <w:rPr>
          <w:lang w:val="en-GB"/>
        </w:rPr>
      </w:pP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putLeafs(int count)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706C00" w:rsidRDefault="00706C00" w:rsidP="00706C00">
      <w:pPr>
        <w:pStyle w:val="Quellcode"/>
        <w:rPr>
          <w:lang w:val="en-GB"/>
        </w:rPr>
      </w:pPr>
      <w:r>
        <w:rPr>
          <w:lang w:val="en-GB"/>
        </w:rPr>
        <w:t xml:space="preserve">    }</w:t>
      </w:r>
    </w:p>
    <w:p w:rsidR="0002317A" w:rsidRPr="00706C00" w:rsidRDefault="0002317A" w:rsidP="00706C00">
      <w:pPr>
        <w:pStyle w:val="Quellcode"/>
        <w:rPr>
          <w:lang w:val="en-GB"/>
        </w:rPr>
      </w:pP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multiMove(int steps)</w:t>
      </w:r>
    </w:p>
    <w:p w:rsidR="00706C00" w:rsidRPr="00435438" w:rsidRDefault="00706C00" w:rsidP="00706C00">
      <w:pPr>
        <w:pStyle w:val="Quellcode"/>
      </w:pPr>
      <w:r w:rsidRPr="00706C00">
        <w:rPr>
          <w:lang w:val="en-GB"/>
        </w:rPr>
        <w:t xml:space="preserve">    </w:t>
      </w:r>
      <w:r w:rsidRPr="00435438">
        <w:t>{</w:t>
      </w:r>
    </w:p>
    <w:p w:rsidR="00706C00" w:rsidRPr="00435438" w:rsidRDefault="00706C00" w:rsidP="00706C00">
      <w:pPr>
        <w:pStyle w:val="Quellcode"/>
      </w:pPr>
      <w:r w:rsidRPr="00435438">
        <w:t xml:space="preserve">        // ...</w:t>
      </w:r>
    </w:p>
    <w:p w:rsidR="00706C00" w:rsidRPr="00435438" w:rsidRDefault="00706C00" w:rsidP="00706C00">
      <w:pPr>
        <w:pStyle w:val="Quellcode"/>
      </w:pPr>
      <w:r w:rsidRPr="00435438">
        <w:t xml:space="preserve">    }</w:t>
      </w:r>
    </w:p>
    <w:p w:rsidR="0002317A" w:rsidRPr="00435438" w:rsidRDefault="0002317A" w:rsidP="00706C00">
      <w:pPr>
        <w:pStyle w:val="Quellcode"/>
      </w:pPr>
    </w:p>
    <w:p w:rsidR="00706C00" w:rsidRPr="00435438" w:rsidRDefault="00706C00" w:rsidP="00706C00">
      <w:pPr>
        <w:pStyle w:val="Quellcode"/>
      </w:pPr>
      <w:r w:rsidRPr="00435438">
        <w:t xml:space="preserve">    public void turnAround()</w:t>
      </w:r>
    </w:p>
    <w:p w:rsidR="00706C00" w:rsidRPr="00435438" w:rsidRDefault="00706C00" w:rsidP="00706C00">
      <w:pPr>
        <w:pStyle w:val="Quellcode"/>
      </w:pPr>
      <w:r w:rsidRPr="00435438">
        <w:t xml:space="preserve">    {</w:t>
      </w:r>
    </w:p>
    <w:p w:rsidR="00706C00" w:rsidRPr="00435438" w:rsidRDefault="00706C00" w:rsidP="00706C00">
      <w:pPr>
        <w:pStyle w:val="Quellcode"/>
      </w:pPr>
      <w:r w:rsidRPr="00435438">
        <w:t xml:space="preserve">        // ...</w:t>
      </w:r>
    </w:p>
    <w:p w:rsidR="00706C00" w:rsidRPr="00435438" w:rsidRDefault="00706C00" w:rsidP="00706C00">
      <w:pPr>
        <w:pStyle w:val="Quellcode"/>
      </w:pPr>
      <w:r w:rsidRPr="00435438">
        <w:t xml:space="preserve">    }</w:t>
      </w:r>
    </w:p>
    <w:p w:rsidR="0002317A" w:rsidRDefault="0002317A">
      <w:r>
        <w:br w:type="page"/>
      </w:r>
    </w:p>
    <w:p w:rsidR="006B1537" w:rsidRDefault="003E5783" w:rsidP="006B1537">
      <w:pPr>
        <w:pStyle w:val="Aufgabe"/>
      </w:pPr>
      <w:r>
        <w:lastRenderedPageBreak/>
        <w:t>Lösung zu Aufgabe 37</w:t>
      </w:r>
      <w:r w:rsidR="006B1537">
        <w:t xml:space="preserve">: Kerzen </w:t>
      </w:r>
      <w:r w:rsidR="000F7475">
        <w:t>nach Alter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public class MyKara extends Kara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act()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drawRectangle(21, 4);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int age = intInput("How old is your grandmother?");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drawCandles(age / 10);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drawCandles(int count)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drawRectangle(int width, int height)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putLeafs(int count)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02317A" w:rsidRPr="0002317A" w:rsidRDefault="0002317A" w:rsidP="0002317A">
      <w:pPr>
        <w:pStyle w:val="Quellcode"/>
        <w:rPr>
          <w:lang w:val="en-GB"/>
        </w:rPr>
      </w:pP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multiMove(int steps)</w:t>
      </w:r>
    </w:p>
    <w:p w:rsidR="0002317A" w:rsidRPr="00435438" w:rsidRDefault="0002317A" w:rsidP="0002317A">
      <w:pPr>
        <w:pStyle w:val="Quellcode"/>
      </w:pPr>
      <w:r w:rsidRPr="0002317A">
        <w:rPr>
          <w:lang w:val="en-GB"/>
        </w:rPr>
        <w:t xml:space="preserve">    </w:t>
      </w:r>
      <w:r w:rsidRPr="00435438">
        <w:t>{</w:t>
      </w:r>
    </w:p>
    <w:p w:rsidR="0002317A" w:rsidRPr="00435438" w:rsidRDefault="0002317A" w:rsidP="0002317A">
      <w:pPr>
        <w:pStyle w:val="Quellcode"/>
      </w:pPr>
      <w:r w:rsidRPr="00435438">
        <w:t xml:space="preserve">        // ...</w:t>
      </w:r>
    </w:p>
    <w:p w:rsidR="0002317A" w:rsidRPr="00435438" w:rsidRDefault="0002317A" w:rsidP="0002317A">
      <w:pPr>
        <w:pStyle w:val="Quellcode"/>
      </w:pPr>
      <w:r w:rsidRPr="00435438">
        <w:t xml:space="preserve">    }</w:t>
      </w:r>
    </w:p>
    <w:p w:rsidR="0002317A" w:rsidRPr="00435438" w:rsidRDefault="0002317A" w:rsidP="0002317A">
      <w:pPr>
        <w:pStyle w:val="Quellcode"/>
      </w:pPr>
      <w:r w:rsidRPr="00435438">
        <w:t xml:space="preserve">    </w:t>
      </w:r>
    </w:p>
    <w:p w:rsidR="0002317A" w:rsidRPr="00435438" w:rsidRDefault="0002317A" w:rsidP="0002317A">
      <w:pPr>
        <w:pStyle w:val="Quellcode"/>
      </w:pPr>
      <w:r w:rsidRPr="00435438">
        <w:t xml:space="preserve">    public void turnAround()</w:t>
      </w:r>
    </w:p>
    <w:p w:rsidR="0002317A" w:rsidRPr="00435438" w:rsidRDefault="0002317A" w:rsidP="0002317A">
      <w:pPr>
        <w:pStyle w:val="Quellcode"/>
      </w:pPr>
      <w:r w:rsidRPr="00435438">
        <w:t xml:space="preserve">    {</w:t>
      </w:r>
    </w:p>
    <w:p w:rsidR="0002317A" w:rsidRPr="00435438" w:rsidRDefault="0002317A" w:rsidP="0002317A">
      <w:pPr>
        <w:pStyle w:val="Quellcode"/>
      </w:pPr>
      <w:r w:rsidRPr="00435438">
        <w:t xml:space="preserve">        // ...</w:t>
      </w:r>
    </w:p>
    <w:p w:rsidR="0002317A" w:rsidRPr="00435438" w:rsidRDefault="0002317A" w:rsidP="0002317A">
      <w:pPr>
        <w:pStyle w:val="Quellcode"/>
      </w:pPr>
      <w:r w:rsidRPr="00435438">
        <w:t xml:space="preserve">    }</w:t>
      </w:r>
    </w:p>
    <w:p w:rsidR="00C33183" w:rsidRDefault="00437B4F" w:rsidP="0002317A">
      <w:pPr>
        <w:pStyle w:val="Quellcode"/>
      </w:pPr>
      <w:r>
        <w:t>}</w:t>
      </w:r>
    </w:p>
    <w:p w:rsidR="0078384E" w:rsidRDefault="0078384E">
      <w:r>
        <w:br w:type="page"/>
      </w:r>
    </w:p>
    <w:p w:rsidR="000F7475" w:rsidRDefault="003E5783" w:rsidP="000F7475">
      <w:pPr>
        <w:pStyle w:val="Aufgabe"/>
      </w:pPr>
      <w:r>
        <w:lastRenderedPageBreak/>
        <w:t>Lösung zu Aufgabe 38</w:t>
      </w:r>
      <w:r w:rsidR="000F7475">
        <w:t xml:space="preserve">: </w:t>
      </w:r>
      <w:r w:rsidR="00CF4F9E">
        <w:t>Torte</w:t>
      </w:r>
    </w:p>
    <w:p w:rsidR="000F7475" w:rsidRPr="003E5783" w:rsidRDefault="000F7475" w:rsidP="000F7475">
      <w:pPr>
        <w:pStyle w:val="Quellcode"/>
        <w:rPr>
          <w:lang w:val="en-GB"/>
        </w:rPr>
      </w:pPr>
      <w:r w:rsidRPr="003E5783">
        <w:rPr>
          <w:lang w:val="en-GB"/>
        </w:rPr>
        <w:t>public class MyKara extends Kara</w:t>
      </w:r>
    </w:p>
    <w:p w:rsidR="000F7475" w:rsidRPr="003E5783" w:rsidRDefault="000F7475" w:rsidP="000F7475">
      <w:pPr>
        <w:pStyle w:val="Quellcode"/>
        <w:rPr>
          <w:lang w:val="en-GB"/>
        </w:rPr>
      </w:pPr>
      <w:r w:rsidRPr="003E5783">
        <w:rPr>
          <w:lang w:val="en-GB"/>
        </w:rPr>
        <w:t>{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act()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int age = intInput("How old is your grandmother?");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drawLayers(age / 10 - 5);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drawLayers(int layers)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int currentWidth = 21;</w:t>
      </w:r>
    </w:p>
    <w:p w:rsidR="00843C6F" w:rsidRPr="00843C6F" w:rsidRDefault="00843C6F" w:rsidP="00843C6F">
      <w:pPr>
        <w:pStyle w:val="Quellcode"/>
        <w:rPr>
          <w:lang w:val="en-GB"/>
        </w:rPr>
      </w:pP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int i = 0;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while (i &lt; layers)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{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drawRectangle(currentWidth, 2);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move();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move();</w:t>
      </w:r>
    </w:p>
    <w:p w:rsidR="00843C6F" w:rsidRPr="00843C6F" w:rsidRDefault="00843C6F" w:rsidP="00843C6F">
      <w:pPr>
        <w:pStyle w:val="Quellcode"/>
        <w:rPr>
          <w:lang w:val="en-GB"/>
        </w:rPr>
      </w:pP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currentWidth = currentWidth - 4;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i = i + 1;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drawRectangle(int width, int height)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Default="00843C6F" w:rsidP="00843C6F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putLeafs(int count)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Default="00843C6F" w:rsidP="00843C6F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multiMove(int steps)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Default="00843C6F" w:rsidP="00843C6F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turnAround()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Default="00843C6F" w:rsidP="00843C6F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0F7475" w:rsidRDefault="000F7475" w:rsidP="006B1537">
      <w:pPr>
        <w:pStyle w:val="Quellcode"/>
      </w:pPr>
      <w:r>
        <w:t>}</w:t>
      </w:r>
    </w:p>
    <w:sectPr w:rsidR="000F7475" w:rsidSect="00A10D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549" w:rsidRDefault="00647549" w:rsidP="0006793C">
      <w:pPr>
        <w:spacing w:after="0" w:line="240" w:lineRule="auto"/>
      </w:pPr>
      <w:r>
        <w:separator/>
      </w:r>
    </w:p>
  </w:endnote>
  <w:endnote w:type="continuationSeparator" w:id="0">
    <w:p w:rsidR="00647549" w:rsidRDefault="00647549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5826D4" w:rsidRDefault="005826D4" w:rsidP="005826D4">
    <w:pPr>
      <w:pStyle w:val="Fuzeile"/>
    </w:pPr>
    <w:r w:rsidRPr="005826D4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549" w:rsidRDefault="00647549" w:rsidP="0006793C">
      <w:pPr>
        <w:spacing w:after="0" w:line="240" w:lineRule="auto"/>
      </w:pPr>
      <w:r>
        <w:separator/>
      </w:r>
    </w:p>
  </w:footnote>
  <w:footnote w:type="continuationSeparator" w:id="0">
    <w:p w:rsidR="00647549" w:rsidRDefault="00647549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BF73D" wp14:editId="6AC8C7E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61B4">
      <w:t xml:space="preserve">Kapitel 5: </w:t>
    </w:r>
    <w:r w:rsidR="006B1537">
      <w:t>Eigene Methoden</w:t>
    </w:r>
    <w:r w:rsidR="002F61B4">
      <w:t xml:space="preserve"> </w:t>
    </w:r>
    <w:r w:rsidR="00A10D57">
      <w:t>(</w:t>
    </w:r>
    <w:r w:rsidR="002F61B4">
      <w:t>Lösungen</w:t>
    </w:r>
    <w:r w:rsidR="00A10D57">
      <w:t>)</w:t>
    </w:r>
    <w:r w:rsidR="009948F2" w:rsidRPr="00CF1F46">
      <w:tab/>
    </w:r>
    <w:r w:rsidR="00A10D57">
      <w:t>Thema: Programmieren</w:t>
    </w:r>
    <w:r w:rsidR="009948F2" w:rsidRPr="00CF1F46">
      <w:tab/>
    </w:r>
    <w:r w:rsidR="006B1537">
      <w:t xml:space="preserve">Seite </w:t>
    </w:r>
    <w:r w:rsidR="006B1537" w:rsidRPr="006B1537">
      <w:fldChar w:fldCharType="begin"/>
    </w:r>
    <w:r w:rsidR="006B1537" w:rsidRPr="006B1537">
      <w:instrText>PAGE  \* Arabic  \* MERGEFORMAT</w:instrText>
    </w:r>
    <w:r w:rsidR="006B1537" w:rsidRPr="006B1537">
      <w:fldChar w:fldCharType="separate"/>
    </w:r>
    <w:r w:rsidR="005826D4">
      <w:t>1</w:t>
    </w:r>
    <w:r w:rsidR="006B1537" w:rsidRPr="006B1537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38F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475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38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26D4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549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2597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354D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A62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77E53-AD25-4984-8B21-1C9DEB89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421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619</cp:revision>
  <cp:lastPrinted>2011-03-29T07:17:00Z</cp:lastPrinted>
  <dcterms:created xsi:type="dcterms:W3CDTF">2010-08-28T19:53:00Z</dcterms:created>
  <dcterms:modified xsi:type="dcterms:W3CDTF">2012-09-03T22:37:00Z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