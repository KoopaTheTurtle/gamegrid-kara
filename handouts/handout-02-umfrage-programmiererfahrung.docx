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B0093" w:rsidP="00A70584">
      <w:pPr>
        <w:pStyle w:val="Titel"/>
        <w:spacing w:after="240"/>
        <w:rPr>
          <w:sz w:val="44"/>
        </w:rPr>
      </w:pPr>
      <w:r>
        <w:rPr>
          <w:sz w:val="44"/>
        </w:rPr>
        <w:t>Umfrage zur Programmiererfahrung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Vorname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Nachname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  <w:r w:rsidRPr="00D104A1">
              <w:rPr>
                <w:b/>
              </w:rPr>
              <w:t>Programmierkenntnisse</w:t>
            </w:r>
          </w:p>
        </w:tc>
      </w:tr>
      <w:tr w:rsidR="00994CE9" w:rsidRPr="00D104A1" w:rsidTr="00994CE9">
        <w:trPr>
          <w:cantSplit/>
          <w:trHeight w:val="2119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Keine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Schon mal etwas </w:t>
            </w:r>
            <w:r w:rsidRPr="00D104A1">
              <w:rPr>
                <w:b/>
              </w:rPr>
              <w:br/>
              <w:t>gehört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Theoretische </w:t>
            </w:r>
            <w:r w:rsidRPr="00D104A1">
              <w:rPr>
                <w:b/>
              </w:rPr>
              <w:br/>
              <w:t>Kenntnisse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Erste praktische </w:t>
            </w:r>
            <w:r w:rsidRPr="00D104A1">
              <w:rPr>
                <w:b/>
              </w:rPr>
              <w:br/>
              <w:t>Erfahrungen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Viel Erfahrung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Wenn Erfahrungen: Welche </w:t>
            </w:r>
            <w:proofErr w:type="spellStart"/>
            <w:r w:rsidRPr="00D104A1">
              <w:rPr>
                <w:b/>
              </w:rPr>
              <w:t>Program</w:t>
            </w:r>
            <w:r w:rsidRPr="00D104A1">
              <w:rPr>
                <w:b/>
              </w:rPr>
              <w:t>m</w:t>
            </w:r>
            <w:r w:rsidRPr="00D104A1">
              <w:rPr>
                <w:b/>
              </w:rPr>
              <w:t>miersprache</w:t>
            </w:r>
            <w:proofErr w:type="spellEnd"/>
            <w:r w:rsidRPr="00D104A1">
              <w:rPr>
                <w:b/>
              </w:rPr>
              <w:t>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Hans</w:t>
            </w:r>
          </w:p>
        </w:tc>
        <w:tc>
          <w:tcPr>
            <w:tcW w:w="2110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Muster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4A3" w:rsidRDefault="006364A3" w:rsidP="0006793C">
      <w:pPr>
        <w:spacing w:after="0" w:line="240" w:lineRule="auto"/>
      </w:pPr>
      <w:r>
        <w:separator/>
      </w:r>
    </w:p>
  </w:endnote>
  <w:endnote w:type="continuationSeparator" w:id="0">
    <w:p w:rsidR="006364A3" w:rsidRDefault="006364A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8C" w:rsidRDefault="0077608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77608C" w:rsidRDefault="0077608C" w:rsidP="0077608C">
    <w:pPr>
      <w:pStyle w:val="Fuzeile"/>
    </w:pPr>
    <w:r w:rsidRPr="0077608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8C" w:rsidRDefault="0077608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4A3" w:rsidRDefault="006364A3" w:rsidP="0006793C">
      <w:pPr>
        <w:spacing w:after="0" w:line="240" w:lineRule="auto"/>
      </w:pPr>
      <w:r>
        <w:separator/>
      </w:r>
    </w:p>
  </w:footnote>
  <w:footnote w:type="continuationSeparator" w:id="0">
    <w:p w:rsidR="006364A3" w:rsidRDefault="006364A3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8C" w:rsidRDefault="0077608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3E9C47" wp14:editId="6EFE02D1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B0093">
      <w:t>Umfrage</w:t>
    </w:r>
    <w:r w:rsidR="00DC464E">
      <w:t xml:space="preserve"> zur Programmiererfahrung</w:t>
    </w:r>
    <w:r w:rsidR="009948F2" w:rsidRPr="00CF1F46">
      <w:tab/>
    </w:r>
    <w:r w:rsidR="00DC464E">
      <w:t>Thema</w:t>
    </w:r>
    <w:r w:rsidR="009948F2" w:rsidRPr="00CF1F46">
      <w:t>:</w:t>
    </w:r>
    <w:r w:rsidR="009948F2">
      <w:t xml:space="preserve"> </w:t>
    </w:r>
    <w:r w:rsidR="00DC464E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77608C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8C" w:rsidRDefault="0077608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757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4A3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5FD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08C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CF4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623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2FE99-F109-40A9-98AC-E1CE7A09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488</cp:revision>
  <cp:lastPrinted>2011-02-22T08:31:00Z</cp:lastPrinted>
  <dcterms:created xsi:type="dcterms:W3CDTF">2010-08-28T19:53:00Z</dcterms:created>
  <dcterms:modified xsi:type="dcterms:W3CDTF">2012-09-03T22:37:00Z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