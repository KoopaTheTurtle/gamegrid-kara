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D417BB">
        <w:rPr>
          <w:sz w:val="44"/>
        </w:rPr>
        <w:t>4</w:t>
      </w:r>
      <w:r w:rsidR="00344BDE">
        <w:rPr>
          <w:sz w:val="44"/>
        </w:rPr>
        <w:t xml:space="preserve">: </w:t>
      </w:r>
      <w:r w:rsidR="00094400">
        <w:rPr>
          <w:sz w:val="44"/>
        </w:rPr>
        <w:t xml:space="preserve">Kara </w:t>
      </w:r>
      <w:proofErr w:type="spellStart"/>
      <w:r w:rsidR="00D417BB">
        <w:rPr>
          <w:sz w:val="44"/>
        </w:rPr>
        <w:t>Sokoban</w:t>
      </w:r>
      <w:proofErr w:type="spellEnd"/>
      <w:r w:rsidR="00344BDE">
        <w:rPr>
          <w:sz w:val="44"/>
        </w:rPr>
        <w:t xml:space="preserve"> (</w:t>
      </w:r>
      <w:r w:rsidR="00AF6966">
        <w:rPr>
          <w:sz w:val="44"/>
        </w:rPr>
        <w:t>Lösungen</w:t>
      </w:r>
      <w:r w:rsidR="00344BDE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</w:t>
      </w:r>
      <w:r w:rsidR="00DB64EE">
        <w:t>für das fertige Spiel</w:t>
      </w:r>
      <w:r w:rsidR="0048188B">
        <w:t xml:space="preserve"> (</w:t>
      </w:r>
      <w:r w:rsidR="004042A0">
        <w:t xml:space="preserve">von Aufgabe 26 </w:t>
      </w:r>
      <w:r w:rsidR="0048188B">
        <w:t>bis 34)</w:t>
      </w:r>
      <w:r>
        <w:t>: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import greenfoot.*;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public class MyKara extends Kara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>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String LEVEL_FILE = "LEVELS.txt";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boolean DEVELOPER_MODE = false;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static final boolean HIGHSCORE_ENABLED = true;</w:t>
      </w:r>
    </w:p>
    <w:p w:rsid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int counter = 0;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act()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String key = getKey();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(key.equals("right"))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setDirectionRight();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(key.equals("down"))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setDirectionDown();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(key.equals("left"))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setDirectionLeft();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(key.equals("up")) 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setDirectionUp();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tryToMove();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/**</w:t>
      </w:r>
    </w:p>
    <w:p w:rsid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* Kara makes one step. This method first tests if Kara can move or if he has </w:t>
      </w:r>
    </w:p>
    <w:p w:rsidR="00851E7D" w:rsidRPr="00851E7D" w:rsidRDefault="00851E7D" w:rsidP="00851E7D">
      <w:pPr>
        <w:pStyle w:val="Quellcode"/>
        <w:rPr>
          <w:lang w:val="en-GB"/>
        </w:rPr>
      </w:pPr>
      <w:r>
        <w:rPr>
          <w:lang w:val="en-GB"/>
        </w:rPr>
        <w:t xml:space="preserve">     * to move </w:t>
      </w:r>
      <w:r>
        <w:rPr>
          <w:lang w:val="en-US"/>
        </w:rPr>
        <w:t>a mushroom first.</w:t>
      </w:r>
    </w:p>
    <w:p w:rsidR="00851E7D" w:rsidRPr="00851E7D" w:rsidRDefault="00851E7D" w:rsidP="00851E7D">
      <w:pPr>
        <w:pStyle w:val="Quellcode"/>
      </w:pPr>
      <w:r w:rsidRPr="00851E7D">
        <w:rPr>
          <w:lang w:val="en-US"/>
        </w:rPr>
        <w:t xml:space="preserve">     </w:t>
      </w:r>
      <w:r w:rsidRPr="00851E7D">
        <w:t xml:space="preserve">* </w:t>
      </w:r>
    </w:p>
    <w:p w:rsidR="00851E7D" w:rsidRDefault="00851E7D" w:rsidP="00851E7D">
      <w:pPr>
        <w:pStyle w:val="Quellcode"/>
      </w:pPr>
      <w:r w:rsidRPr="00851E7D">
        <w:t xml:space="preserve">     * Kara macht einen Schritt. Diese Methode scha</w:t>
      </w:r>
      <w:r>
        <w:t>ut zuerst, ob sich Kara bewegen</w:t>
      </w:r>
    </w:p>
    <w:p w:rsidR="00851E7D" w:rsidRPr="00851E7D" w:rsidRDefault="00851E7D" w:rsidP="00851E7D">
      <w:pPr>
        <w:pStyle w:val="Quellcode"/>
      </w:pPr>
      <w:r>
        <w:t xml:space="preserve">     * </w:t>
      </w:r>
      <w:r w:rsidRPr="00851E7D">
        <w:t>kann oder ob er zuerst noch einen Pilz schieben muss.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t xml:space="preserve">     </w:t>
      </w:r>
      <w:r w:rsidRPr="00851E7D">
        <w:rPr>
          <w:lang w:val="en-GB"/>
        </w:rPr>
        <w:t>*/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tryToMove()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(!treeFront())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if (mushroomFront())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if (canPushMushroom())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counter++;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    setNumberOfMoves(counter);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else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move();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counter++;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setNumberOfMoves(counter);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if (testLevelComplete())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saveHighscore();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    levelComplete();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851E7D" w:rsidRDefault="00851E7D" w:rsidP="00851E7D">
      <w:pPr>
        <w:pStyle w:val="Quellcode"/>
        <w:rPr>
          <w:lang w:val="en-GB"/>
        </w:rPr>
      </w:pPr>
    </w:p>
    <w:p w:rsid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/**</w:t>
      </w:r>
    </w:p>
    <w:p w:rsidR="00851E7D" w:rsidRPr="00851E7D" w:rsidRDefault="00851E7D" w:rsidP="00851E7D">
      <w:pPr>
        <w:pStyle w:val="Quellcode"/>
        <w:rPr>
          <w:lang w:val="en-US"/>
        </w:rPr>
      </w:pPr>
      <w:r w:rsidRPr="00851E7D">
        <w:rPr>
          <w:lang w:val="en-GB"/>
        </w:rPr>
        <w:t xml:space="preserve">     * Handl</w:t>
      </w:r>
      <w:r>
        <w:rPr>
          <w:lang w:val="en-GB"/>
        </w:rPr>
        <w:t>es the saving of the highscore.</w:t>
      </w:r>
    </w:p>
    <w:p w:rsidR="00851E7D" w:rsidRPr="00851E7D" w:rsidRDefault="00851E7D" w:rsidP="00851E7D">
      <w:pPr>
        <w:pStyle w:val="Quellcode"/>
      </w:pPr>
      <w:r w:rsidRPr="00851E7D">
        <w:rPr>
          <w:lang w:val="en-US"/>
        </w:rPr>
        <w:t xml:space="preserve">     </w:t>
      </w:r>
      <w:r w:rsidRPr="00851E7D">
        <w:t xml:space="preserve">* </w:t>
      </w:r>
    </w:p>
    <w:p w:rsidR="00851E7D" w:rsidRPr="00851E7D" w:rsidRDefault="00851E7D" w:rsidP="00851E7D">
      <w:pPr>
        <w:pStyle w:val="Quellcode"/>
      </w:pPr>
      <w:r w:rsidRPr="00851E7D">
        <w:t xml:space="preserve">     * Diese Methode behandelt das Speichern der Highscore.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t xml:space="preserve">     </w:t>
      </w:r>
      <w:r w:rsidRPr="00851E7D">
        <w:rPr>
          <w:lang w:val="en-GB"/>
        </w:rPr>
        <w:t>*/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public void saveHighscore()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// Test if it is in the top 3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if (isHighscoreTop3(counter))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{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// Is in top 3 --&gt; add it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    addHighscoreEntry(counter);  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    }</w:t>
      </w:r>
    </w:p>
    <w:p w:rsidR="00851E7D" w:rsidRPr="00851E7D" w:rsidRDefault="00851E7D" w:rsidP="00851E7D">
      <w:pPr>
        <w:pStyle w:val="Quellcode"/>
        <w:rPr>
          <w:lang w:val="en-GB"/>
        </w:rPr>
      </w:pPr>
      <w:r w:rsidRPr="00851E7D">
        <w:rPr>
          <w:lang w:val="en-GB"/>
        </w:rPr>
        <w:t xml:space="preserve">    }</w:t>
      </w:r>
    </w:p>
    <w:p w:rsidR="00EC6BB2" w:rsidRPr="00296286" w:rsidRDefault="00851E7D" w:rsidP="00851E7D">
      <w:pPr>
        <w:pStyle w:val="Quellcode"/>
      </w:pPr>
      <w:r w:rsidRPr="00851E7D">
        <w:rPr>
          <w:lang w:val="en-GB"/>
        </w:rPr>
        <w:t>}</w:t>
      </w:r>
    </w:p>
    <w:sectPr w:rsidR="00EC6BB2" w:rsidRPr="00296286" w:rsidSect="000A0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707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8E3" w:rsidRDefault="003138E3" w:rsidP="0006793C">
      <w:pPr>
        <w:spacing w:after="0" w:line="240" w:lineRule="auto"/>
      </w:pPr>
      <w:r>
        <w:separator/>
      </w:r>
    </w:p>
  </w:endnote>
  <w:endnote w:type="continuationSeparator" w:id="0">
    <w:p w:rsidR="003138E3" w:rsidRDefault="003138E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B92387" w:rsidRDefault="00B92387" w:rsidP="00B92387">
    <w:pPr>
      <w:pStyle w:val="Fuzeile"/>
    </w:pPr>
    <w:r w:rsidRPr="00B92387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Marco Jakob / GameGridKara v1.3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8E3" w:rsidRDefault="003138E3" w:rsidP="0006793C">
      <w:pPr>
        <w:spacing w:after="0" w:line="240" w:lineRule="auto"/>
      </w:pPr>
      <w:r>
        <w:separator/>
      </w:r>
    </w:p>
  </w:footnote>
  <w:footnote w:type="continuationSeparator" w:id="0">
    <w:p w:rsidR="003138E3" w:rsidRDefault="003138E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C84D6" wp14:editId="5E10ED84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344BDE">
      <w:t xml:space="preserve">4: </w:t>
    </w:r>
    <w:r w:rsidR="00094400">
      <w:t xml:space="preserve">Kara </w:t>
    </w:r>
    <w:r w:rsidR="00344BDE">
      <w:t>Sokoban (</w:t>
    </w:r>
    <w:r w:rsidR="00AF6966">
      <w:t>Lösungen</w:t>
    </w:r>
    <w:r w:rsidR="00344BDE">
      <w:t>)</w:t>
    </w:r>
    <w:r w:rsidR="009948F2" w:rsidRPr="00CF1F46">
      <w:tab/>
    </w:r>
    <w:r w:rsidR="00344BDE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B92387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387" w:rsidRDefault="00B9238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400"/>
    <w:rsid w:val="00094E1D"/>
    <w:rsid w:val="000979D1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886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04CD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8E3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4BDE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42A0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5BD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0B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1D8"/>
    <w:rsid w:val="00845867"/>
    <w:rsid w:val="00845B44"/>
    <w:rsid w:val="00846524"/>
    <w:rsid w:val="00846696"/>
    <w:rsid w:val="00850010"/>
    <w:rsid w:val="008501F2"/>
    <w:rsid w:val="008513EE"/>
    <w:rsid w:val="00851464"/>
    <w:rsid w:val="00851E7D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08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C31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152C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AF765B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3B56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387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944662-7DCF-4C12-A59B-E9EF2101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605</cp:revision>
  <cp:lastPrinted>2011-03-07T23:07:00Z</cp:lastPrinted>
  <dcterms:created xsi:type="dcterms:W3CDTF">2010-08-28T19:53:00Z</dcterms:created>
  <dcterms:modified xsi:type="dcterms:W3CDTF">2012-09-03T22:37:00Z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